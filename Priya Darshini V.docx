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8E85B" w14:textId="31CEC489" w:rsidR="002C42BC" w:rsidRPr="00547B26" w:rsidRDefault="00380506" w:rsidP="00D53AD1">
      <w:pPr>
        <w:pStyle w:val="ContactInfo"/>
        <w:rPr>
          <w:lang w:val="it-IT"/>
        </w:rPr>
      </w:pPr>
      <w:r>
        <w:rPr>
          <w:rStyle w:val="Emphasis"/>
          <w:lang w:val="it-IT"/>
        </w:rPr>
        <w:tab/>
      </w:r>
      <w:r>
        <w:rPr>
          <w:rStyle w:val="Emphasis"/>
          <w:lang w:val="it-IT"/>
        </w:rPr>
        <w:tab/>
      </w:r>
      <w:r>
        <w:rPr>
          <w:rStyle w:val="Emphasis"/>
          <w:lang w:val="it-IT"/>
        </w:rPr>
        <w:tab/>
      </w:r>
      <w:r w:rsidR="00450995">
        <w:rPr>
          <w:rStyle w:val="Emphasis"/>
          <w:lang w:val="it-IT"/>
        </w:rPr>
        <w:tab/>
      </w:r>
      <w:r w:rsidR="00DC7616">
        <w:rPr>
          <w:rStyle w:val="Emphasis"/>
          <w:lang w:val="it-IT"/>
        </w:rPr>
        <w:tab/>
      </w:r>
      <w:sdt>
        <w:sdtPr>
          <w:rPr>
            <w:rStyle w:val="Emphasis"/>
            <w:lang w:val="it-IT"/>
          </w:rPr>
          <w:alias w:val="Telephone"/>
          <w:tag w:val="Telephone"/>
          <w:id w:val="599758962"/>
          <w:placeholder>
            <w:docPart w:val="7062E826040C4DEF9E7CC2AA97B0856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proofErr w:type="gramStart"/>
          <w:r w:rsidR="00C8161D">
            <w:rPr>
              <w:rStyle w:val="Emphasis"/>
              <w:lang w:val="it-IT"/>
            </w:rPr>
            <w:t>201</w:t>
          </w:r>
          <w:r w:rsidR="008828E0">
            <w:rPr>
              <w:rStyle w:val="Emphasis"/>
              <w:lang w:val="it-IT"/>
            </w:rPr>
            <w:t>-</w:t>
          </w:r>
          <w:r w:rsidR="00C8161D">
            <w:rPr>
              <w:rStyle w:val="Emphasis"/>
              <w:lang w:val="it-IT"/>
            </w:rPr>
            <w:t>616</w:t>
          </w:r>
          <w:r w:rsidR="008828E0">
            <w:rPr>
              <w:rStyle w:val="Emphasis"/>
              <w:lang w:val="it-IT"/>
            </w:rPr>
            <w:t>-</w:t>
          </w:r>
          <w:r w:rsidR="00C8161D">
            <w:rPr>
              <w:rStyle w:val="Emphasis"/>
              <w:lang w:val="it-IT"/>
            </w:rPr>
            <w:t>9654</w:t>
          </w:r>
        </w:sdtContent>
      </w:sdt>
      <w:proofErr w:type="gramEnd"/>
    </w:p>
    <w:sdt>
      <w:sdtPr>
        <w:rPr>
          <w:rStyle w:val="Emphasis"/>
          <w:lang w:val="it-IT"/>
        </w:rPr>
        <w:alias w:val="Email"/>
        <w:tag w:val=""/>
        <w:id w:val="1889536063"/>
        <w:placeholder>
          <w:docPart w:val="C6FA9F3A3F014F0AAC05101F994C42A1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4606D0A9" w14:textId="77777777" w:rsidR="002C42BC" w:rsidRPr="00547B26" w:rsidRDefault="00C8161D">
          <w:pPr>
            <w:pStyle w:val="ContactInfo"/>
            <w:rPr>
              <w:rStyle w:val="Emphasis"/>
              <w:lang w:val="it-IT"/>
            </w:rPr>
          </w:pPr>
          <w:r>
            <w:rPr>
              <w:rStyle w:val="Emphasis"/>
              <w:lang w:val="it-IT"/>
            </w:rPr>
            <w:t>priyadarshini.varasala@gmail.com</w:t>
          </w:r>
        </w:p>
      </w:sdtContent>
    </w:sdt>
    <w:p w14:paraId="0E7FC8ED" w14:textId="77777777" w:rsidR="002C42BC" w:rsidRPr="00547B26" w:rsidRDefault="00D438D7">
      <w:pPr>
        <w:pStyle w:val="Name"/>
        <w:rPr>
          <w:lang w:val="it-IT"/>
        </w:rPr>
      </w:pPr>
      <w:sdt>
        <w:sdtPr>
          <w:rPr>
            <w:color w:val="7E97AD" w:themeColor="accent1"/>
            <w:lang w:val="it-IT"/>
          </w:rPr>
          <w:alias w:val="Your Name"/>
          <w:tag w:val=""/>
          <w:id w:val="1197042864"/>
          <w:placeholder>
            <w:docPart w:val="31851D594D6540C094F570584905AAA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31BF6" w:rsidRPr="00547B26">
            <w:rPr>
              <w:lang w:val="it-IT"/>
            </w:rPr>
            <w:t>Priya</w:t>
          </w:r>
          <w:r w:rsidR="00F94FCE" w:rsidRPr="00547B26">
            <w:rPr>
              <w:lang w:val="it-IT"/>
            </w:rPr>
            <w:t xml:space="preserve"> </w:t>
          </w:r>
          <w:r w:rsidR="00A31BF6" w:rsidRPr="00547B26">
            <w:rPr>
              <w:lang w:val="it-IT"/>
            </w:rPr>
            <w:t>Darshini varasala</w:t>
          </w:r>
        </w:sdtContent>
      </w:sdt>
    </w:p>
    <w:tbl>
      <w:tblPr>
        <w:tblStyle w:val="ResumeTable"/>
        <w:tblpPr w:leftFromText="180" w:rightFromText="180" w:vertAnchor="text" w:tblpY="1"/>
        <w:tblOverlap w:val="never"/>
        <w:tblW w:w="4866" w:type="pct"/>
        <w:tblLook w:val="04A0" w:firstRow="1" w:lastRow="0" w:firstColumn="1" w:lastColumn="0" w:noHBand="0" w:noVBand="1"/>
      </w:tblPr>
      <w:tblGrid>
        <w:gridCol w:w="1860"/>
        <w:gridCol w:w="28"/>
        <w:gridCol w:w="7909"/>
        <w:gridCol w:w="13"/>
      </w:tblGrid>
      <w:tr w:rsidR="00F4326F" w14:paraId="2C022EA3" w14:textId="77777777" w:rsidTr="00CB0E12">
        <w:trPr>
          <w:gridAfter w:val="1"/>
          <w:wAfter w:w="13" w:type="dxa"/>
        </w:trPr>
        <w:tc>
          <w:tcPr>
            <w:tcW w:w="1860" w:type="dxa"/>
          </w:tcPr>
          <w:p w14:paraId="574BE44B" w14:textId="77777777" w:rsidR="00F4326F" w:rsidRPr="009233D8" w:rsidRDefault="00F4326F" w:rsidP="00AD5704">
            <w:pPr>
              <w:pStyle w:val="Heading1"/>
              <w:jc w:val="left"/>
              <w:rPr>
                <w:b/>
              </w:rPr>
            </w:pPr>
            <w:r w:rsidRPr="009233D8">
              <w:rPr>
                <w:b/>
              </w:rPr>
              <w:t>pROFESSIONAL sUMMARY</w:t>
            </w:r>
          </w:p>
        </w:tc>
        <w:tc>
          <w:tcPr>
            <w:tcW w:w="28" w:type="dxa"/>
          </w:tcPr>
          <w:p w14:paraId="1581F3EE" w14:textId="77777777" w:rsidR="00F4326F" w:rsidRPr="009233D8" w:rsidRDefault="00F4326F" w:rsidP="00AD5704">
            <w:pPr>
              <w:rPr>
                <w:rFonts w:asciiTheme="majorHAnsi" w:eastAsiaTheme="majorEastAsia" w:hAnsiTheme="majorHAnsi" w:cstheme="majorBidi"/>
                <w:b/>
                <w:caps/>
                <w:color w:val="7E97AD" w:themeColor="accent1"/>
                <w:sz w:val="21"/>
              </w:rPr>
            </w:pPr>
          </w:p>
        </w:tc>
        <w:tc>
          <w:tcPr>
            <w:tcW w:w="7909" w:type="dxa"/>
          </w:tcPr>
          <w:p w14:paraId="09C487C5" w14:textId="0D21A291" w:rsidR="00F21061" w:rsidRPr="00F21061" w:rsidRDefault="007C1930" w:rsidP="00F21061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7</w:t>
            </w:r>
            <w:r w:rsidR="00F21061" w:rsidRP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+ years of IT experience in design, development, maintenance and documentation of Enterprise applications using JAVA/J2EE technologies with </w:t>
            </w:r>
            <w:r w:rsid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expertise in analyzing </w:t>
            </w:r>
            <w:r w:rsidR="00F21061" w:rsidRP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client’s complex business</w:t>
            </w:r>
            <w:r w:rsid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requirements and</w:t>
            </w:r>
            <w:r w:rsidR="00F21061" w:rsidRP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mapping them to system specifications.</w:t>
            </w:r>
          </w:p>
          <w:p w14:paraId="3577AD68" w14:textId="488F9A57" w:rsidR="00547B26" w:rsidRPr="00F21061" w:rsidRDefault="00F21061" w:rsidP="00F21061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Strong experience in Software Development Methodology such as </w:t>
            </w:r>
            <w:proofErr w:type="gramStart"/>
            <w:r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Agile</w:t>
            </w:r>
            <w:proofErr w:type="gramEnd"/>
            <w:r w:rsidRP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(Scrum) methodology, Iterative,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 w:rsidRP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Waterfall for Analysis, Design, Implementation, Testing of Object Oriented applications and web based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 w:rsidRPr="00F21061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Enterprise Applications.</w:t>
            </w:r>
          </w:p>
          <w:p w14:paraId="35DF4DB6" w14:textId="689D0D8B" w:rsidR="00A4347C" w:rsidRDefault="00547B26" w:rsidP="00AD5704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Expertise in design and development of multi-tiered web based applications using </w:t>
            </w:r>
            <w:r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J2EE</w:t>
            </w:r>
            <w:r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techno</w:t>
            </w:r>
            <w:r w:rsidR="00CD3188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logies like </w:t>
            </w:r>
            <w:r w:rsidR="00CD3188"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JSP</w:t>
            </w:r>
            <w:r w:rsidR="00B94839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,</w:t>
            </w:r>
            <w:r w:rsidR="00CD3188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 w:rsidR="00CD3188"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Servlets</w:t>
            </w:r>
            <w:r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JDBC</w:t>
            </w:r>
            <w:r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Java</w:t>
            </w:r>
            <w:r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and frameworks </w:t>
            </w:r>
            <w:r w:rsidR="00C161AC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like </w:t>
            </w:r>
            <w:r w:rsidR="003A131D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Struts and </w:t>
            </w:r>
            <w:r w:rsidR="00C161AC"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Spring</w:t>
            </w:r>
            <w:r w:rsidR="00C8161D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.</w:t>
            </w:r>
            <w:r w:rsidR="00CD3188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</w:p>
          <w:p w14:paraId="00DE5B34" w14:textId="40785F3F" w:rsidR="00547B26" w:rsidRDefault="00975A03" w:rsidP="00AD5704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Designed</w:t>
            </w:r>
            <w:r w:rsidR="00547B26"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Service Oriented Architectures (</w:t>
            </w:r>
            <w:r w:rsidR="00547B26"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SOA</w:t>
            </w:r>
            <w:r w:rsidR="00547B26"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) using XML based Web Services (</w:t>
            </w:r>
            <w:r w:rsidR="00547B26" w:rsidRPr="00E834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SOAP/WSDL</w:t>
            </w:r>
            <w:r w:rsidR="00547B26"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) and publishing web services using code ba</w:t>
            </w:r>
            <w:r w:rsidR="00542154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sed and schema based approaches.</w:t>
            </w:r>
          </w:p>
          <w:p w14:paraId="6D5D9754" w14:textId="0BAD5B41" w:rsidR="00547B26" w:rsidRPr="00380506" w:rsidRDefault="00380506" w:rsidP="00380506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Proficient in using </w:t>
            </w:r>
            <w:r w:rsidRPr="00F541EC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RDBMS</w:t>
            </w: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concepts and have experience in working with multiple relational database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s </w:t>
            </w: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such as </w:t>
            </w:r>
            <w:r w:rsidRPr="00F541EC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Oracle</w:t>
            </w: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 w:rsidRPr="00F541EC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SQL</w:t>
            </w: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and </w:t>
            </w:r>
            <w:r w:rsidRPr="00F541EC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Sybase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.</w:t>
            </w:r>
          </w:p>
          <w:p w14:paraId="7383AED7" w14:textId="77777777" w:rsidR="00B87B3F" w:rsidRDefault="00B87B3F" w:rsidP="00B87B3F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Expertise in designing and developing J2EE compliant systems using IDE tools like </w:t>
            </w:r>
            <w:r w:rsidRPr="00AF3E5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Eclipse</w:t>
            </w:r>
            <w:r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 w:rsidRPr="00AF3E5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RAD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Workbench and deploying them in application servers like Apache Tomcat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and</w:t>
            </w: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AF3E5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WebSphere</w:t>
            </w:r>
            <w:proofErr w:type="spellEnd"/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on 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Linux</w:t>
            </w:r>
            <w:r w:rsidRPr="0038050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environment.</w:t>
            </w:r>
          </w:p>
          <w:p w14:paraId="447FB56C" w14:textId="77777777" w:rsidR="00AD6527" w:rsidRDefault="00AD6527" w:rsidP="00AD6527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Defined and created various documents for the systems to be developed like Functional Requirement Document, Use Cases, and Design Document. </w:t>
            </w:r>
            <w:r w:rsidRPr="005533D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Modeled applications using </w:t>
            </w:r>
            <w:r w:rsidRPr="008339EF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UML</w:t>
            </w:r>
            <w:r w:rsidRPr="005533D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.</w:t>
            </w:r>
          </w:p>
          <w:p w14:paraId="2F9209B5" w14:textId="1B6DF484" w:rsidR="00AD6527" w:rsidRDefault="00AD6527" w:rsidP="00AD6527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Used </w:t>
            </w:r>
            <w:r w:rsidRPr="00AD6527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JIRA</w:t>
            </w:r>
            <w:r w:rsidRPr="00AD6527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to manage </w:t>
            </w:r>
            <w:proofErr w:type="gramStart"/>
            <w:r w:rsidRPr="00AD6527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requirements ,tasks</w:t>
            </w:r>
            <w:proofErr w:type="gramEnd"/>
            <w:r w:rsidRPr="00AD6527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,report issues and track the issues reported and taking action based on severity.</w:t>
            </w:r>
          </w:p>
          <w:p w14:paraId="4E1946C1" w14:textId="77777777" w:rsidR="00153701" w:rsidRDefault="007E6415" w:rsidP="00F7509C">
            <w:pPr>
              <w:pStyle w:val="ListParagraph"/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Experienced in </w:t>
            </w:r>
            <w:r w:rsidR="00153701"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I</w:t>
            </w:r>
            <w:r w:rsidR="007925D2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ME, Communications and Banking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domains</w:t>
            </w:r>
            <w:r w:rsidR="00462C94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and worked for</w:t>
            </w:r>
            <w:r w:rsidR="00153701"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various clients such as Disne</w:t>
            </w:r>
            <w:r w:rsidR="003F4037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y</w:t>
            </w:r>
            <w:r w:rsidR="00AA631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, Verizon and American Express</w:t>
            </w:r>
            <w:r w:rsidR="00F7509C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.</w:t>
            </w:r>
          </w:p>
          <w:p w14:paraId="7D295AEA" w14:textId="77777777" w:rsidR="00C57EB2" w:rsidRDefault="00C57EB2" w:rsidP="00C57EB2">
            <w:p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</w:pPr>
            <w:bookmarkStart w:id="0" w:name="_GoBack"/>
            <w:bookmarkEnd w:id="0"/>
          </w:p>
          <w:p w14:paraId="52308F9C" w14:textId="71D17852" w:rsidR="00C57EB2" w:rsidRPr="00C57EB2" w:rsidRDefault="00C57EB2" w:rsidP="00C57EB2">
            <w:pPr>
              <w:overflowPunct w:val="0"/>
              <w:autoSpaceDE w:val="0"/>
              <w:autoSpaceDN w:val="0"/>
              <w:adjustRightInd w:val="0"/>
              <w:spacing w:after="90"/>
              <w:jc w:val="both"/>
              <w:textAlignment w:val="baseline"/>
            </w:pPr>
          </w:p>
        </w:tc>
      </w:tr>
      <w:tr w:rsidR="00F4326F" w14:paraId="1A5C93AE" w14:textId="77777777" w:rsidTr="00E021E9">
        <w:trPr>
          <w:gridAfter w:val="1"/>
          <w:wAfter w:w="13" w:type="dxa"/>
          <w:trHeight w:val="1350"/>
        </w:trPr>
        <w:tc>
          <w:tcPr>
            <w:tcW w:w="1860" w:type="dxa"/>
          </w:tcPr>
          <w:p w14:paraId="6AC3EA52" w14:textId="77777777" w:rsidR="00F4326F" w:rsidRDefault="00F4326F" w:rsidP="00AD5704">
            <w:pPr>
              <w:pStyle w:val="Heading1"/>
              <w:jc w:val="left"/>
            </w:pPr>
            <w:r w:rsidRPr="009233D8">
              <w:rPr>
                <w:b/>
              </w:rPr>
              <w:t>Education</w:t>
            </w:r>
          </w:p>
        </w:tc>
        <w:tc>
          <w:tcPr>
            <w:tcW w:w="28" w:type="dxa"/>
          </w:tcPr>
          <w:p w14:paraId="79013416" w14:textId="77777777" w:rsidR="00F4326F" w:rsidRDefault="00F4326F" w:rsidP="00AD5704"/>
        </w:tc>
        <w:tc>
          <w:tcPr>
            <w:tcW w:w="7909" w:type="dxa"/>
          </w:tcPr>
          <w:sdt>
            <w:sdtP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eastAsia="ja-JP"/>
              </w:rPr>
              <w:id w:val="-691765356"/>
            </w:sdtPr>
            <w:sdtEndPr>
              <w:rPr>
                <w:vanish/>
                <w:highlight w:val="yellow"/>
              </w:rPr>
            </w:sdtEndPr>
            <w:sdtContent>
              <w:sdt>
                <w:sdtPr>
                  <w:rPr>
                    <w:rFonts w:asciiTheme="minorHAnsi" w:eastAsiaTheme="minorHAnsi" w:hAnsiTheme="minorHAnsi" w:cstheme="minorBidi"/>
                    <w:color w:val="595959" w:themeColor="text1" w:themeTint="A6"/>
                    <w:kern w:val="20"/>
                    <w:lang w:eastAsia="ja-JP"/>
                  </w:rPr>
                  <w:id w:val="-1126388115"/>
                </w:sdtPr>
                <w:sdtContent>
                  <w:p w14:paraId="0BB7CA43" w14:textId="07134880" w:rsidR="00F4326F" w:rsidRPr="006E6A74" w:rsidRDefault="00F4326F" w:rsidP="00AD5704">
                    <w:pPr>
                      <w:pStyle w:val="BodyText"/>
                      <w:numPr>
                        <w:ilvl w:val="0"/>
                        <w:numId w:val="1"/>
                      </w:numPr>
                      <w:tabs>
                        <w:tab w:val="clear" w:pos="450"/>
                        <w:tab w:val="num" w:pos="90"/>
                      </w:tabs>
                      <w:ind w:left="360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</w:pPr>
                    <w:proofErr w:type="spellStart"/>
                    <w:r w:rsidRPr="00C16920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>B.</w:t>
                    </w:r>
                    <w:r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>Tech</w:t>
                    </w:r>
                    <w:proofErr w:type="spellEnd"/>
                    <w:r w:rsidRPr="00C16920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 xml:space="preserve"> in C</w:t>
                    </w:r>
                    <w:r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>hemical</w:t>
                    </w:r>
                    <w:r w:rsidRPr="00C16920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 xml:space="preserve"> Engineering from </w:t>
                    </w:r>
                    <w:r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 xml:space="preserve">Andhra University College of Engineering, </w:t>
                    </w:r>
                    <w:proofErr w:type="spellStart"/>
                    <w:r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>Vizag</w:t>
                    </w:r>
                    <w:proofErr w:type="spellEnd"/>
                    <w:r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 xml:space="preserve"> 2003-2007 with </w:t>
                    </w:r>
                    <w:r w:rsidRPr="005472C0">
                      <w:rPr>
                        <w:rFonts w:asciiTheme="minorHAnsi" w:eastAsiaTheme="minorHAnsi" w:hAnsiTheme="minorHAnsi" w:cstheme="minorBidi"/>
                        <w:b/>
                        <w:color w:val="595959" w:themeColor="text1" w:themeTint="A6"/>
                        <w:kern w:val="20"/>
                        <w:lang w:eastAsia="ja-JP"/>
                      </w:rPr>
                      <w:t>83</w:t>
                    </w:r>
                    <w:r w:rsidRPr="00C16920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kern w:val="20"/>
                        <w:lang w:eastAsia="ja-JP"/>
                      </w:rPr>
                      <w:t xml:space="preserve">%.  </w:t>
                    </w:r>
                  </w:p>
                  <w:p w14:paraId="2E5A4AAC" w14:textId="77777777" w:rsidR="001E4480" w:rsidRDefault="00F4326F" w:rsidP="004F654C">
                    <w:pPr>
                      <w:numPr>
                        <w:ilvl w:val="0"/>
                        <w:numId w:val="1"/>
                      </w:numPr>
                      <w:tabs>
                        <w:tab w:val="clear" w:pos="450"/>
                        <w:tab w:val="left" w:pos="-900"/>
                        <w:tab w:val="num" w:pos="90"/>
                      </w:tabs>
                      <w:autoSpaceDN w:val="0"/>
                      <w:spacing w:before="0" w:after="0" w:line="240" w:lineRule="auto"/>
                      <w:ind w:left="360"/>
                      <w:jc w:val="both"/>
                    </w:pPr>
                    <w:r w:rsidRPr="00C16920">
                      <w:t xml:space="preserve">Board of Intermediate Education from </w:t>
                    </w:r>
                    <w:r>
                      <w:t xml:space="preserve">Sri </w:t>
                    </w:r>
                    <w:proofErr w:type="spellStart"/>
                    <w:r>
                      <w:t>Chaitanya</w:t>
                    </w:r>
                    <w:proofErr w:type="spellEnd"/>
                    <w:r>
                      <w:t xml:space="preserve"> Junior College</w:t>
                    </w:r>
                    <w:r w:rsidRPr="00C16920">
                      <w:t xml:space="preserve">. 2001-2003 with </w:t>
                    </w:r>
                    <w:r w:rsidRPr="006E6A74">
                      <w:rPr>
                        <w:b/>
                      </w:rPr>
                      <w:t>96</w:t>
                    </w:r>
                    <w:r w:rsidRPr="00C16920">
                      <w:t xml:space="preserve">%. </w:t>
                    </w:r>
                  </w:p>
                  <w:p w14:paraId="156D3A26" w14:textId="58EF8000" w:rsidR="00F4326F" w:rsidRPr="004F654C" w:rsidRDefault="00D438D7" w:rsidP="001E4480">
                    <w:pPr>
                      <w:tabs>
                        <w:tab w:val="left" w:pos="-900"/>
                      </w:tabs>
                      <w:autoSpaceDN w:val="0"/>
                      <w:spacing w:before="0" w:after="0" w:line="240" w:lineRule="auto"/>
                      <w:ind w:left="360"/>
                      <w:jc w:val="both"/>
                    </w:pPr>
                  </w:p>
                </w:sdtContent>
              </w:sdt>
            </w:sdtContent>
          </w:sdt>
        </w:tc>
      </w:tr>
      <w:tr w:rsidR="00F4326F" w14:paraId="522C0150" w14:textId="77777777" w:rsidTr="00CB0E12">
        <w:trPr>
          <w:gridAfter w:val="1"/>
          <w:wAfter w:w="13" w:type="dxa"/>
          <w:trHeight w:val="2850"/>
        </w:trPr>
        <w:tc>
          <w:tcPr>
            <w:tcW w:w="1860" w:type="dxa"/>
          </w:tcPr>
          <w:p w14:paraId="6C9A45D0" w14:textId="77777777" w:rsidR="00F4326F" w:rsidRPr="009233D8" w:rsidRDefault="00F4326F" w:rsidP="00AD5704">
            <w:pPr>
              <w:pStyle w:val="Heading1"/>
              <w:jc w:val="left"/>
              <w:rPr>
                <w:b/>
              </w:rPr>
            </w:pPr>
            <w:r w:rsidRPr="009233D8">
              <w:rPr>
                <w:b/>
              </w:rPr>
              <w:lastRenderedPageBreak/>
              <w:t>Technical skills</w:t>
            </w:r>
          </w:p>
        </w:tc>
        <w:tc>
          <w:tcPr>
            <w:tcW w:w="28" w:type="dxa"/>
          </w:tcPr>
          <w:p w14:paraId="757520F7" w14:textId="77777777" w:rsidR="00F4326F" w:rsidRDefault="00F4326F" w:rsidP="00AD5704">
            <w:pPr>
              <w:rPr>
                <w:b/>
                <w:color w:val="7E97AD" w:themeColor="accent1"/>
              </w:rPr>
            </w:pPr>
          </w:p>
          <w:p w14:paraId="297E8CDB" w14:textId="77777777" w:rsidR="00F4326F" w:rsidRDefault="00F4326F" w:rsidP="00AD5704">
            <w:pPr>
              <w:rPr>
                <w:b/>
                <w:color w:val="7E97AD" w:themeColor="accent1"/>
              </w:rPr>
            </w:pPr>
          </w:p>
          <w:p w14:paraId="76EE8166" w14:textId="77777777" w:rsidR="00F4326F" w:rsidRDefault="00F4326F" w:rsidP="00AD5704">
            <w:pPr>
              <w:rPr>
                <w:b/>
                <w:color w:val="7E97AD" w:themeColor="accent1"/>
              </w:rPr>
            </w:pPr>
          </w:p>
          <w:p w14:paraId="36E73013" w14:textId="77777777" w:rsidR="00F4326F" w:rsidRPr="009233D8" w:rsidRDefault="00F4326F" w:rsidP="00AD5704">
            <w:pPr>
              <w:rPr>
                <w:b/>
                <w:color w:val="7E97AD" w:themeColor="accent1"/>
              </w:rPr>
            </w:pPr>
          </w:p>
        </w:tc>
        <w:tc>
          <w:tcPr>
            <w:tcW w:w="7909" w:type="dxa"/>
          </w:tcPr>
          <w:tbl>
            <w:tblPr>
              <w:tblStyle w:val="TableGrid"/>
              <w:tblpPr w:leftFromText="180" w:rightFromText="180" w:horzAnchor="margin" w:tblpX="-825" w:tblpY="315"/>
              <w:tblOverlap w:val="never"/>
              <w:tblW w:w="7899" w:type="dxa"/>
              <w:tblLook w:val="04A0" w:firstRow="1" w:lastRow="0" w:firstColumn="1" w:lastColumn="0" w:noHBand="0" w:noVBand="1"/>
            </w:tblPr>
            <w:tblGrid>
              <w:gridCol w:w="2515"/>
              <w:gridCol w:w="5384"/>
            </w:tblGrid>
            <w:tr w:rsidR="00F4326F" w14:paraId="2B94693C" w14:textId="77777777" w:rsidTr="00E23695">
              <w:trPr>
                <w:trHeight w:val="286"/>
              </w:trPr>
              <w:tc>
                <w:tcPr>
                  <w:tcW w:w="2515" w:type="dxa"/>
                  <w:vAlign w:val="center"/>
                </w:tcPr>
                <w:p w14:paraId="5E2C12DB" w14:textId="77777777" w:rsidR="00F4326F" w:rsidRPr="006C68B9" w:rsidRDefault="00F4326F" w:rsidP="00AD5704">
                  <w:pPr>
                    <w:jc w:val="both"/>
                  </w:pPr>
                  <w:r w:rsidRPr="006C68B9">
                    <w:t>Programming Languages</w:t>
                  </w:r>
                </w:p>
              </w:tc>
              <w:tc>
                <w:tcPr>
                  <w:tcW w:w="5384" w:type="dxa"/>
                  <w:vAlign w:val="center"/>
                </w:tcPr>
                <w:p w14:paraId="5BDC401C" w14:textId="77777777" w:rsidR="00F4326F" w:rsidRPr="006C68B9" w:rsidRDefault="00F4326F" w:rsidP="00AD5704">
                  <w:pPr>
                    <w:jc w:val="both"/>
                  </w:pPr>
                  <w:r>
                    <w:t>Java/J2EE</w:t>
                  </w:r>
                </w:p>
              </w:tc>
            </w:tr>
            <w:tr w:rsidR="00F4326F" w14:paraId="5C303ED0" w14:textId="77777777" w:rsidTr="00E23695">
              <w:trPr>
                <w:trHeight w:val="286"/>
              </w:trPr>
              <w:tc>
                <w:tcPr>
                  <w:tcW w:w="2515" w:type="dxa"/>
                  <w:vAlign w:val="center"/>
                </w:tcPr>
                <w:p w14:paraId="7795EE52" w14:textId="77777777" w:rsidR="00F4326F" w:rsidRPr="006C68B9" w:rsidRDefault="00F4326F" w:rsidP="00AD5704">
                  <w:pPr>
                    <w:jc w:val="both"/>
                  </w:pPr>
                  <w:r w:rsidRPr="006C68B9">
                    <w:t>Databases</w:t>
                  </w:r>
                </w:p>
              </w:tc>
              <w:tc>
                <w:tcPr>
                  <w:tcW w:w="5384" w:type="dxa"/>
                  <w:vAlign w:val="center"/>
                </w:tcPr>
                <w:p w14:paraId="4DE4C396" w14:textId="6A6E7D0F" w:rsidR="00F4326F" w:rsidRPr="006C68B9" w:rsidRDefault="00F4326F" w:rsidP="00AD5704">
                  <w:pPr>
                    <w:jc w:val="both"/>
                  </w:pPr>
                  <w:r>
                    <w:t>Oracle 10g,SQL</w:t>
                  </w:r>
                  <w:r w:rsidR="002B2B93">
                    <w:t>, Sybase</w:t>
                  </w:r>
                </w:p>
              </w:tc>
            </w:tr>
            <w:tr w:rsidR="00F4326F" w14:paraId="5188F0FB" w14:textId="77777777" w:rsidTr="00E23695">
              <w:trPr>
                <w:trHeight w:val="286"/>
              </w:trPr>
              <w:tc>
                <w:tcPr>
                  <w:tcW w:w="2515" w:type="dxa"/>
                  <w:vAlign w:val="center"/>
                </w:tcPr>
                <w:p w14:paraId="41E68BED" w14:textId="77777777" w:rsidR="00F4326F" w:rsidRPr="006C68B9" w:rsidRDefault="00F4326F" w:rsidP="00AD5704">
                  <w:pPr>
                    <w:jc w:val="both"/>
                  </w:pPr>
                  <w:r w:rsidRPr="006C68B9">
                    <w:t>UI/Web Related:</w:t>
                  </w:r>
                </w:p>
              </w:tc>
              <w:tc>
                <w:tcPr>
                  <w:tcW w:w="5384" w:type="dxa"/>
                  <w:vAlign w:val="center"/>
                </w:tcPr>
                <w:p w14:paraId="4492DF2F" w14:textId="7E7D4548" w:rsidR="00F4326F" w:rsidRPr="006C68B9" w:rsidRDefault="00F4326F" w:rsidP="00AD5704">
                  <w:pPr>
                    <w:jc w:val="both"/>
                  </w:pPr>
                  <w:r>
                    <w:t>JSP, HTML</w:t>
                  </w:r>
                  <w:r w:rsidR="002B2B93">
                    <w:t xml:space="preserve"> 4 &amp; 5</w:t>
                  </w:r>
                  <w:r w:rsidR="00281C05">
                    <w:t xml:space="preserve">, </w:t>
                  </w:r>
                  <w:r>
                    <w:t>JavaScript</w:t>
                  </w:r>
                  <w:r w:rsidR="00F87A15">
                    <w:t>,</w:t>
                  </w:r>
                  <w:r>
                    <w:t xml:space="preserve"> CSS</w:t>
                  </w:r>
                </w:p>
              </w:tc>
            </w:tr>
            <w:tr w:rsidR="00F4326F" w14:paraId="0FF87BB5" w14:textId="77777777" w:rsidTr="00E23695">
              <w:trPr>
                <w:trHeight w:val="286"/>
              </w:trPr>
              <w:tc>
                <w:tcPr>
                  <w:tcW w:w="2515" w:type="dxa"/>
                  <w:vAlign w:val="center"/>
                </w:tcPr>
                <w:p w14:paraId="0D919E09" w14:textId="77777777" w:rsidR="00F4326F" w:rsidRPr="006C68B9" w:rsidRDefault="00F4326F" w:rsidP="00AD5704">
                  <w:pPr>
                    <w:jc w:val="both"/>
                  </w:pPr>
                  <w:r w:rsidRPr="006C68B9">
                    <w:t>Frameworks:</w:t>
                  </w:r>
                </w:p>
              </w:tc>
              <w:tc>
                <w:tcPr>
                  <w:tcW w:w="5384" w:type="dxa"/>
                  <w:vAlign w:val="center"/>
                </w:tcPr>
                <w:p w14:paraId="2668725F" w14:textId="0A62B828" w:rsidR="00F4326F" w:rsidRPr="006C68B9" w:rsidRDefault="00F4326F" w:rsidP="00AD5704">
                  <w:pPr>
                    <w:jc w:val="both"/>
                  </w:pPr>
                  <w:r w:rsidRPr="006C68B9">
                    <w:t>Struts</w:t>
                  </w:r>
                  <w:r>
                    <w:t>, Spring</w:t>
                  </w:r>
                  <w:r w:rsidR="00F87A15">
                    <w:t xml:space="preserve">, </w:t>
                  </w:r>
                  <w:r w:rsidR="007F488D">
                    <w:t>Rest Services &amp; Soap web Services.</w:t>
                  </w:r>
                </w:p>
              </w:tc>
            </w:tr>
            <w:tr w:rsidR="00F4326F" w14:paraId="0000A0CA" w14:textId="77777777" w:rsidTr="00E23695">
              <w:trPr>
                <w:trHeight w:val="286"/>
              </w:trPr>
              <w:tc>
                <w:tcPr>
                  <w:tcW w:w="2515" w:type="dxa"/>
                  <w:vAlign w:val="center"/>
                </w:tcPr>
                <w:p w14:paraId="4AAE9663" w14:textId="77777777" w:rsidR="00F4326F" w:rsidRPr="006C68B9" w:rsidRDefault="00F4326F" w:rsidP="00AD5704">
                  <w:pPr>
                    <w:jc w:val="both"/>
                  </w:pPr>
                  <w:r w:rsidRPr="006C68B9">
                    <w:t>Operating System</w:t>
                  </w:r>
                  <w:r>
                    <w:t>s</w:t>
                  </w:r>
                </w:p>
              </w:tc>
              <w:tc>
                <w:tcPr>
                  <w:tcW w:w="5384" w:type="dxa"/>
                  <w:vAlign w:val="center"/>
                </w:tcPr>
                <w:p w14:paraId="26CC2052" w14:textId="003F8B0C" w:rsidR="00F4326F" w:rsidRPr="006C68B9" w:rsidRDefault="00F4326F" w:rsidP="00AD5704">
                  <w:pPr>
                    <w:jc w:val="both"/>
                  </w:pPr>
                  <w:r w:rsidRPr="006C68B9">
                    <w:t>Windows 98/XP/2000/Vista</w:t>
                  </w:r>
                  <w:r>
                    <w:t xml:space="preserve">  &amp; Win 7</w:t>
                  </w:r>
                  <w:r w:rsidR="002B2B93">
                    <w:t>, Unix</w:t>
                  </w:r>
                </w:p>
              </w:tc>
            </w:tr>
            <w:tr w:rsidR="00F4326F" w14:paraId="3B1C353F" w14:textId="77777777" w:rsidTr="00E23695">
              <w:trPr>
                <w:trHeight w:val="286"/>
              </w:trPr>
              <w:tc>
                <w:tcPr>
                  <w:tcW w:w="2515" w:type="dxa"/>
                  <w:vAlign w:val="center"/>
                </w:tcPr>
                <w:p w14:paraId="3325254C" w14:textId="77777777" w:rsidR="00F4326F" w:rsidRPr="006C68B9" w:rsidRDefault="00F4326F" w:rsidP="00AD5704">
                  <w:pPr>
                    <w:jc w:val="both"/>
                  </w:pPr>
                  <w:r w:rsidRPr="006C68B9">
                    <w:t>IDE’s</w:t>
                  </w:r>
                </w:p>
              </w:tc>
              <w:tc>
                <w:tcPr>
                  <w:tcW w:w="5384" w:type="dxa"/>
                  <w:vAlign w:val="center"/>
                </w:tcPr>
                <w:p w14:paraId="3314AC21" w14:textId="3AF87338" w:rsidR="00F4326F" w:rsidRPr="006C68B9" w:rsidRDefault="002B2B93" w:rsidP="00AD5704">
                  <w:pPr>
                    <w:jc w:val="both"/>
                  </w:pPr>
                  <w:r>
                    <w:t>Eclipse</w:t>
                  </w:r>
                  <w:r w:rsidR="00E201CF">
                    <w:t xml:space="preserve"> </w:t>
                  </w:r>
                  <w:r w:rsidR="00957BCB">
                    <w:t xml:space="preserve"> &amp; </w:t>
                  </w:r>
                  <w:r w:rsidR="00F4326F">
                    <w:t>RAD</w:t>
                  </w:r>
                </w:p>
              </w:tc>
            </w:tr>
            <w:tr w:rsidR="00F4326F" w14:paraId="07A69075" w14:textId="77777777" w:rsidTr="00E23695">
              <w:trPr>
                <w:trHeight w:val="795"/>
              </w:trPr>
              <w:tc>
                <w:tcPr>
                  <w:tcW w:w="2515" w:type="dxa"/>
                  <w:vAlign w:val="center"/>
                </w:tcPr>
                <w:p w14:paraId="443381C3" w14:textId="77777777" w:rsidR="00F4326F" w:rsidRPr="006C68B9" w:rsidRDefault="00F4326F" w:rsidP="00AD5704">
                  <w:pPr>
                    <w:jc w:val="both"/>
                  </w:pPr>
                  <w:r w:rsidRPr="006C68B9">
                    <w:t>Technology</w:t>
                  </w:r>
                </w:p>
              </w:tc>
              <w:tc>
                <w:tcPr>
                  <w:tcW w:w="5384" w:type="dxa"/>
                  <w:vAlign w:val="center"/>
                </w:tcPr>
                <w:p w14:paraId="0705E172" w14:textId="0ED1AE54" w:rsidR="00F4326F" w:rsidRPr="006C68B9" w:rsidRDefault="00F4326F" w:rsidP="00AD5704">
                  <w:r w:rsidRPr="006C68B9">
                    <w:t>Struts,</w:t>
                  </w:r>
                  <w:r>
                    <w:t xml:space="preserve"> </w:t>
                  </w:r>
                  <w:proofErr w:type="gramStart"/>
                  <w:r w:rsidRPr="006C68B9">
                    <w:t>Spring</w:t>
                  </w:r>
                  <w:r w:rsidR="00946627">
                    <w:t xml:space="preserve"> </w:t>
                  </w:r>
                  <w:r w:rsidRPr="006C68B9">
                    <w:t>,</w:t>
                  </w:r>
                  <w:proofErr w:type="gramEnd"/>
                  <w:r>
                    <w:t xml:space="preserve"> Servlets, </w:t>
                  </w:r>
                  <w:r w:rsidRPr="006C68B9">
                    <w:t>JSP, SQL/PLSQL</w:t>
                  </w:r>
                  <w:r>
                    <w:t>,</w:t>
                  </w:r>
                  <w:r w:rsidR="00A4241A">
                    <w:t xml:space="preserve"> </w:t>
                  </w:r>
                  <w:r>
                    <w:t>JDBC,</w:t>
                  </w:r>
                  <w:r w:rsidR="00A4241A">
                    <w:t xml:space="preserve"> </w:t>
                  </w:r>
                  <w:r>
                    <w:t>XML,</w:t>
                  </w:r>
                  <w:r w:rsidR="002B2B93">
                    <w:t xml:space="preserve"> XSD, WSDL,</w:t>
                  </w:r>
                  <w:r w:rsidR="00A4241A">
                    <w:t xml:space="preserve"> </w:t>
                  </w:r>
                  <w:r>
                    <w:t>Web Services</w:t>
                  </w:r>
                  <w:r w:rsidR="002B2B93">
                    <w:t xml:space="preserve"> and theoretical knowledge on Hibernate</w:t>
                  </w:r>
                </w:p>
              </w:tc>
            </w:tr>
            <w:tr w:rsidR="00F4326F" w14:paraId="70FC25A4" w14:textId="77777777" w:rsidTr="00E23695">
              <w:trPr>
                <w:trHeight w:val="286"/>
              </w:trPr>
              <w:tc>
                <w:tcPr>
                  <w:tcW w:w="2515" w:type="dxa"/>
                  <w:vAlign w:val="center"/>
                </w:tcPr>
                <w:p w14:paraId="1C009B44" w14:textId="77777777" w:rsidR="00F4326F" w:rsidRPr="006C68B9" w:rsidRDefault="00F4326F" w:rsidP="00AD5704">
                  <w:pPr>
                    <w:jc w:val="both"/>
                  </w:pPr>
                  <w:r>
                    <w:t>Utilities</w:t>
                  </w:r>
                </w:p>
              </w:tc>
              <w:tc>
                <w:tcPr>
                  <w:tcW w:w="5384" w:type="dxa"/>
                  <w:vAlign w:val="center"/>
                </w:tcPr>
                <w:p w14:paraId="5E515379" w14:textId="329E346F" w:rsidR="00F4326F" w:rsidRPr="006C68B9" w:rsidRDefault="00F4326F" w:rsidP="00AD5704">
                  <w:pPr>
                    <w:jc w:val="both"/>
                  </w:pPr>
                  <w:r>
                    <w:t>SVN,</w:t>
                  </w:r>
                  <w:r w:rsidR="00A4241A">
                    <w:t xml:space="preserve"> </w:t>
                  </w:r>
                  <w:r w:rsidR="002B2B93">
                    <w:t xml:space="preserve">CMVC, Maven, Jenkins, SOAP UI, </w:t>
                  </w:r>
                  <w:proofErr w:type="spellStart"/>
                  <w:r w:rsidR="002B2B93">
                    <w:t>JUnit</w:t>
                  </w:r>
                  <w:proofErr w:type="spellEnd"/>
                  <w:r w:rsidR="002B2B93">
                    <w:t xml:space="preserve">, JIRA, </w:t>
                  </w:r>
                  <w:r>
                    <w:t xml:space="preserve">Ant, </w:t>
                  </w:r>
                  <w:proofErr w:type="spellStart"/>
                  <w:r w:rsidR="002B2B93">
                    <w:t>WinScp</w:t>
                  </w:r>
                  <w:proofErr w:type="spellEnd"/>
                  <w:r w:rsidR="002B2B93">
                    <w:t xml:space="preserve">, Shell Scripts </w:t>
                  </w:r>
                  <w:r>
                    <w:t>&amp; Putty</w:t>
                  </w:r>
                </w:p>
              </w:tc>
            </w:tr>
            <w:tr w:rsidR="00F4326F" w14:paraId="41C1314A" w14:textId="77777777" w:rsidTr="00E23695">
              <w:trPr>
                <w:trHeight w:val="286"/>
              </w:trPr>
              <w:tc>
                <w:tcPr>
                  <w:tcW w:w="2515" w:type="dxa"/>
                  <w:vAlign w:val="center"/>
                </w:tcPr>
                <w:p w14:paraId="143CF8DF" w14:textId="77777777" w:rsidR="00F4326F" w:rsidRDefault="00F4326F" w:rsidP="00AD5704">
                  <w:pPr>
                    <w:jc w:val="both"/>
                  </w:pPr>
                  <w:r>
                    <w:t>Application/Web Server</w:t>
                  </w:r>
                </w:p>
              </w:tc>
              <w:tc>
                <w:tcPr>
                  <w:tcW w:w="5384" w:type="dxa"/>
                  <w:vAlign w:val="center"/>
                </w:tcPr>
                <w:p w14:paraId="022432E5" w14:textId="77777777" w:rsidR="00F4326F" w:rsidRPr="006C68B9" w:rsidRDefault="00F4326F" w:rsidP="00AD5704">
                  <w:pPr>
                    <w:jc w:val="both"/>
                  </w:pPr>
                  <w:r>
                    <w:t>Apache Tomcat/Web sphere.</w:t>
                  </w:r>
                </w:p>
              </w:tc>
            </w:tr>
          </w:tbl>
          <w:p w14:paraId="2B8CC345" w14:textId="77777777" w:rsidR="00F4326F" w:rsidRDefault="00F4326F" w:rsidP="00AD5704">
            <w:pPr>
              <w:pStyle w:val="ResumeText"/>
            </w:pPr>
          </w:p>
        </w:tc>
      </w:tr>
      <w:tr w:rsidR="002C42BC" w14:paraId="02E4EC13" w14:textId="77777777" w:rsidTr="00CB0E12">
        <w:trPr>
          <w:gridAfter w:val="1"/>
          <w:wAfter w:w="13" w:type="dxa"/>
        </w:trPr>
        <w:tc>
          <w:tcPr>
            <w:tcW w:w="1860" w:type="dxa"/>
          </w:tcPr>
          <w:p w14:paraId="7D3B2C55" w14:textId="77777777" w:rsidR="002C42BC" w:rsidRDefault="009233D8" w:rsidP="00AD5704">
            <w:pPr>
              <w:pStyle w:val="Heading1"/>
              <w:jc w:val="left"/>
            </w:pPr>
            <w:r>
              <w:rPr>
                <w:b/>
              </w:rPr>
              <w:t>CERTIFICATIONS</w:t>
            </w:r>
          </w:p>
        </w:tc>
        <w:tc>
          <w:tcPr>
            <w:tcW w:w="28" w:type="dxa"/>
          </w:tcPr>
          <w:p w14:paraId="6220A3A6" w14:textId="77777777" w:rsidR="002C42BC" w:rsidRDefault="002C42BC" w:rsidP="00AD5704"/>
        </w:tc>
        <w:tc>
          <w:tcPr>
            <w:tcW w:w="7909" w:type="dxa"/>
          </w:tcPr>
          <w:p w14:paraId="521125C7" w14:textId="77777777" w:rsidR="00EC0018" w:rsidRPr="009233D8" w:rsidRDefault="00EC0018" w:rsidP="00EC0018">
            <w:pPr>
              <w:pStyle w:val="BodyText"/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lang w:eastAsia="ja-JP"/>
              </w:rPr>
            </w:pPr>
            <w:r w:rsidRPr="009233D8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lang w:eastAsia="ja-JP"/>
              </w:rPr>
              <w:t>External Courses / Certifications</w:t>
            </w:r>
          </w:p>
          <w:p w14:paraId="2EEF994A" w14:textId="77777777" w:rsidR="00EC0018" w:rsidRDefault="00EC0018" w:rsidP="00EC0018">
            <w:pPr>
              <w:pStyle w:val="BodyText"/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lang w:eastAsia="ja-JP"/>
              </w:rPr>
            </w:pPr>
            <w:r w:rsidRPr="009233D8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eastAsia="ja-JP"/>
              </w:rPr>
              <w:t>SCJP - Sun Certified Java Programmer</w:t>
            </w:r>
            <w:r w:rsidRPr="009233D8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lang w:eastAsia="ja-JP"/>
              </w:rPr>
              <w:t xml:space="preserve"> </w:t>
            </w:r>
          </w:p>
          <w:p w14:paraId="1933115E" w14:textId="38D884C0" w:rsidR="009233D8" w:rsidRPr="009233D8" w:rsidRDefault="009233D8" w:rsidP="00EC0018">
            <w:pPr>
              <w:pStyle w:val="BodyText"/>
              <w:rPr>
                <w:b/>
              </w:rPr>
            </w:pPr>
            <w:r w:rsidRPr="009233D8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lang w:eastAsia="ja-JP"/>
              </w:rPr>
              <w:t>Internal courses/certification completed (Cognizant)</w:t>
            </w:r>
          </w:p>
          <w:p w14:paraId="572DF281" w14:textId="77777777" w:rsidR="009233D8" w:rsidRPr="009233D8" w:rsidRDefault="001120B3" w:rsidP="00AD5704">
            <w:pPr>
              <w:pStyle w:val="BodyText"/>
              <w:numPr>
                <w:ilvl w:val="0"/>
                <w:numId w:val="1"/>
              </w:numPr>
            </w:pP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eastAsia="ja-JP"/>
              </w:rPr>
              <w:t>AHM</w:t>
            </w:r>
            <w:r w:rsidR="009233D8" w:rsidRPr="009233D8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eastAsia="ja-JP"/>
              </w:rPr>
              <w:t xml:space="preserve"> CCP</w:t>
            </w:r>
            <w:r w:rsidR="00CE798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eastAsia="ja-JP"/>
              </w:rPr>
              <w:t xml:space="preserve"> </w:t>
            </w:r>
            <w:r w:rsidR="00CE7986" w:rsidRPr="009233D8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eastAsia="ja-JP"/>
              </w:rPr>
              <w:t>(Cognizant Certified Professional</w:t>
            </w:r>
            <w:r w:rsidR="00CE798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eastAsia="ja-JP"/>
              </w:rPr>
              <w:t>).</w:t>
            </w:r>
          </w:p>
          <w:p w14:paraId="375CEC60" w14:textId="17ADF2F5" w:rsidR="00F72929" w:rsidRPr="00F2389F" w:rsidRDefault="001120B3" w:rsidP="00AD5704">
            <w:pPr>
              <w:pStyle w:val="BodyTex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val="fr-FR" w:eastAsia="ja-JP"/>
              </w:rPr>
            </w:pPr>
            <w:r w:rsidRPr="00547B2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lang w:val="fr-FR" w:eastAsia="ja-JP"/>
              </w:rPr>
              <w:t>Java, SQL Server, Communications CCP.</w:t>
            </w:r>
          </w:p>
        </w:tc>
      </w:tr>
      <w:tr w:rsidR="00F316F4" w14:paraId="3B8B0AB6" w14:textId="77777777" w:rsidTr="00AD5704">
        <w:tc>
          <w:tcPr>
            <w:tcW w:w="9810" w:type="dxa"/>
            <w:gridSpan w:val="4"/>
          </w:tcPr>
          <w:p w14:paraId="19D8EA8C" w14:textId="0D969348" w:rsidR="00F316F4" w:rsidRDefault="00005B4A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2"/>
                <w:szCs w:val="22"/>
                <w:u w:val="single"/>
                <w:lang w:eastAsia="ja-JP"/>
              </w:rPr>
            </w:pPr>
            <w:r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2"/>
                <w:szCs w:val="22"/>
                <w:u w:val="single"/>
                <w:lang w:eastAsia="ja-JP"/>
              </w:rPr>
              <w:t>Professional Experience:</w:t>
            </w:r>
          </w:p>
          <w:p w14:paraId="31AAAD7D" w14:textId="77777777" w:rsidR="00F316F4" w:rsidRPr="00F316F4" w:rsidRDefault="00F316F4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4E79CA9D" w14:textId="77777777" w:rsidR="00E658C3" w:rsidRDefault="00E658C3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23068FD8" w14:textId="6458DC16" w:rsidR="00054039" w:rsidRPr="00005B4A" w:rsidRDefault="00054039" w:rsidP="00005B4A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F316F4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Client</w:t>
            </w:r>
            <w:r w:rsidR="00005B4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: </w:t>
            </w:r>
            <w:r w:rsidRPr="00EC6625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Disney</w:t>
            </w:r>
            <w:r w:rsidR="007F456A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 w:rsidR="005D49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New York</w:t>
            </w:r>
            <w:r w:rsidR="007F456A" w:rsidRPr="007F456A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 w:rsidR="005D4946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NY</w:t>
            </w:r>
            <w:r w:rsidR="00005B4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                                                                                                                   </w:t>
            </w:r>
            <w:r w:rsidR="005D494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   </w:t>
            </w:r>
            <w:r w:rsidR="00D438D7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May-2013 to Jan</w:t>
            </w:r>
            <w:r w:rsidR="00005B4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-2015</w:t>
            </w:r>
          </w:p>
          <w:p w14:paraId="4DC91700" w14:textId="531BE4C1" w:rsidR="00054039" w:rsidRDefault="00054039" w:rsidP="0005403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294BD9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Role</w:t>
            </w:r>
            <w:r w:rsidR="00005B4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: Senior Java/J2EE Developer</w:t>
            </w:r>
          </w:p>
          <w:p w14:paraId="0C27C889" w14:textId="77777777" w:rsidR="00054039" w:rsidRPr="00F316F4" w:rsidRDefault="00054039" w:rsidP="0005403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6D44E531" w14:textId="77777777" w:rsidR="00054039" w:rsidRPr="002243E7" w:rsidRDefault="00054039" w:rsidP="00054039">
            <w:pPr>
              <w:rPr>
                <w:rFonts w:ascii="Trebuchet MS" w:hAnsi="Trebuchet MS"/>
              </w:rPr>
            </w:pPr>
            <w:r w:rsidRPr="00760379">
              <w:rPr>
                <w:b/>
                <w:u w:val="single"/>
              </w:rPr>
              <w:t>Role and Responsibilities</w:t>
            </w:r>
          </w:p>
          <w:p w14:paraId="2A620AB0" w14:textId="77777777" w:rsidR="00E463C5" w:rsidRPr="00D82343" w:rsidRDefault="00E463C5" w:rsidP="00E463C5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>Developed</w:t>
            </w:r>
            <w:r w:rsidRPr="00FF480D">
              <w:t xml:space="preserve"> </w:t>
            </w:r>
            <w:r w:rsidRPr="004C635F">
              <w:t>Apache CXF</w:t>
            </w:r>
            <w:r w:rsidRPr="0035681A">
              <w:t xml:space="preserve"> web services from scratch an</w:t>
            </w:r>
            <w:r>
              <w:t xml:space="preserve">d functional testing using </w:t>
            </w:r>
            <w:r w:rsidRPr="004C635F">
              <w:t>Soap UI</w:t>
            </w:r>
            <w:r>
              <w:t xml:space="preserve"> and</w:t>
            </w:r>
          </w:p>
          <w:p w14:paraId="0E40CD65" w14:textId="10AC9C1E" w:rsidR="00E463C5" w:rsidRDefault="00E463C5" w:rsidP="00E463C5">
            <w:pPr>
              <w:pStyle w:val="Header"/>
              <w:autoSpaceDE w:val="0"/>
              <w:autoSpaceDN w:val="0"/>
              <w:adjustRightInd w:val="0"/>
              <w:spacing w:before="0" w:line="276" w:lineRule="auto"/>
              <w:ind w:left="450"/>
              <w:jc w:val="both"/>
            </w:pPr>
            <w:proofErr w:type="gramStart"/>
            <w:r>
              <w:t>consumed</w:t>
            </w:r>
            <w:proofErr w:type="gramEnd"/>
            <w:r>
              <w:t xml:space="preserve"> rest service for monorail adapter.</w:t>
            </w:r>
          </w:p>
          <w:p w14:paraId="3457D929" w14:textId="77777777" w:rsidR="004C635F" w:rsidRPr="001A101B" w:rsidRDefault="004C635F" w:rsidP="004C635F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>Built</w:t>
            </w:r>
            <w:r w:rsidRPr="001A101B">
              <w:t xml:space="preserve"> </w:t>
            </w:r>
            <w:r w:rsidRPr="004C635F">
              <w:t>WSDL</w:t>
            </w:r>
            <w:r w:rsidRPr="001A101B">
              <w:t xml:space="preserve"> &amp; </w:t>
            </w:r>
            <w:r w:rsidRPr="004C635F">
              <w:t>XSD</w:t>
            </w:r>
            <w:r w:rsidRPr="001A101B">
              <w:t xml:space="preserve"> for </w:t>
            </w:r>
            <w:r w:rsidRPr="004C635F">
              <w:t>CXF</w:t>
            </w:r>
            <w:r w:rsidRPr="001A101B">
              <w:t xml:space="preserve"> Web service</w:t>
            </w:r>
            <w:r>
              <w:t>s</w:t>
            </w:r>
            <w:r w:rsidRPr="001A101B">
              <w:t xml:space="preserve"> from the scratch.</w:t>
            </w:r>
          </w:p>
          <w:p w14:paraId="2932CD4B" w14:textId="77777777" w:rsidR="004C635F" w:rsidRDefault="004C635F" w:rsidP="004C635F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>B</w:t>
            </w:r>
            <w:r w:rsidRPr="0035681A">
              <w:t xml:space="preserve">een the single resource to </w:t>
            </w:r>
            <w:r>
              <w:t xml:space="preserve">implement </w:t>
            </w:r>
            <w:r w:rsidRPr="0035681A">
              <w:t>JSR Spring Validation Framework in metadata transformation service</w:t>
            </w:r>
            <w:r>
              <w:t xml:space="preserve"> and </w:t>
            </w:r>
            <w:r w:rsidRPr="0035681A">
              <w:t>ensure defect free delivery on the same.</w:t>
            </w:r>
          </w:p>
          <w:p w14:paraId="1CFA7018" w14:textId="77777777" w:rsidR="004C635F" w:rsidRDefault="004C635F" w:rsidP="004C635F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>Specialized in implementing</w:t>
            </w:r>
            <w:r w:rsidRPr="0035681A">
              <w:t xml:space="preserve"> </w:t>
            </w:r>
            <w:r w:rsidRPr="004C635F">
              <w:t>Dozer java bean</w:t>
            </w:r>
            <w:r w:rsidRPr="0035681A">
              <w:t xml:space="preserve"> mapping tool for bean mappings.</w:t>
            </w:r>
          </w:p>
          <w:p w14:paraId="717B7572" w14:textId="77777777" w:rsidR="004C635F" w:rsidRPr="00D82343" w:rsidRDefault="004C635F" w:rsidP="004C635F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>Established</w:t>
            </w:r>
            <w:r w:rsidRPr="00D82343">
              <w:t xml:space="preserve"> with various data parsing forms such as XML, JSON, XSLT, XSD, DTD, DOM, SAX and JAXB.</w:t>
            </w:r>
          </w:p>
          <w:p w14:paraId="28559019" w14:textId="77777777" w:rsidR="004C635F" w:rsidRDefault="004C635F" w:rsidP="004C635F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 xml:space="preserve">Performed </w:t>
            </w:r>
            <w:r w:rsidRPr="00D82343">
              <w:t xml:space="preserve">java xml validation, </w:t>
            </w:r>
            <w:proofErr w:type="spellStart"/>
            <w:r w:rsidRPr="00D82343">
              <w:t>json</w:t>
            </w:r>
            <w:proofErr w:type="spellEnd"/>
            <w:r w:rsidRPr="00D82343">
              <w:t xml:space="preserve"> schema validation and </w:t>
            </w:r>
            <w:proofErr w:type="spellStart"/>
            <w:r w:rsidRPr="00D82343">
              <w:t>marshalling</w:t>
            </w:r>
            <w:proofErr w:type="spellEnd"/>
            <w:r w:rsidRPr="00D82343">
              <w:t xml:space="preserve"> using </w:t>
            </w:r>
            <w:proofErr w:type="spellStart"/>
            <w:proofErr w:type="gramStart"/>
            <w:r w:rsidRPr="00D82343">
              <w:t>jac</w:t>
            </w:r>
            <w:r>
              <w:t>kson</w:t>
            </w:r>
            <w:proofErr w:type="spellEnd"/>
            <w:proofErr w:type="gramEnd"/>
            <w:r>
              <w:t xml:space="preserve"> libraries.</w:t>
            </w:r>
          </w:p>
          <w:p w14:paraId="7585E852" w14:textId="77777777" w:rsidR="004C635F" w:rsidRDefault="004C635F" w:rsidP="004C635F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1D165E">
              <w:t>Prepared Unit test cases and tested various modules for every busines</w:t>
            </w:r>
            <w:r>
              <w:t xml:space="preserve">s rule of the developed modules and testing the adapters using </w:t>
            </w:r>
            <w:r w:rsidRPr="004C635F">
              <w:t>JUNIT</w:t>
            </w:r>
            <w:r>
              <w:t>.</w:t>
            </w:r>
          </w:p>
          <w:p w14:paraId="6ACF5B31" w14:textId="77777777" w:rsidR="004C635F" w:rsidRDefault="004C635F" w:rsidP="004C635F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 xml:space="preserve">Worked on maintaining code standards using </w:t>
            </w:r>
            <w:proofErr w:type="spellStart"/>
            <w:r w:rsidRPr="004C635F">
              <w:t>cobetura</w:t>
            </w:r>
            <w:proofErr w:type="spellEnd"/>
            <w:r>
              <w:t>.</w:t>
            </w:r>
          </w:p>
          <w:p w14:paraId="2FEA6654" w14:textId="77777777" w:rsidR="004C635F" w:rsidRDefault="004C635F" w:rsidP="004C635F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 xml:space="preserve">Coordinated testing the services for the ingestion workflow. </w:t>
            </w:r>
          </w:p>
          <w:p w14:paraId="4E648459" w14:textId="77777777" w:rsidR="004C635F" w:rsidRPr="00D82343" w:rsidRDefault="004C635F" w:rsidP="004C635F">
            <w:pPr>
              <w:pStyle w:val="Header"/>
              <w:numPr>
                <w:ilvl w:val="0"/>
                <w:numId w:val="1"/>
              </w:numPr>
              <w:pBdr>
                <w:bottom w:val="single" w:sz="6" w:space="1" w:color="auto"/>
              </w:pBd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D82343">
              <w:t xml:space="preserve">Used JIRA to manage </w:t>
            </w:r>
            <w:proofErr w:type="gramStart"/>
            <w:r w:rsidRPr="00D82343">
              <w:t>requirements ,</w:t>
            </w:r>
            <w:proofErr w:type="gramEnd"/>
            <w:r>
              <w:t xml:space="preserve"> </w:t>
            </w:r>
            <w:r w:rsidRPr="00D82343">
              <w:t>tasks ,report issues and track the issues reported and taking action based on severity.</w:t>
            </w:r>
          </w:p>
          <w:p w14:paraId="2F3DEDE9" w14:textId="77777777" w:rsidR="004C635F" w:rsidRDefault="004C635F" w:rsidP="004C635F">
            <w:pPr>
              <w:pStyle w:val="Header"/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ind w:left="450"/>
              <w:jc w:val="both"/>
            </w:pPr>
          </w:p>
          <w:p w14:paraId="5F8EC8D3" w14:textId="77777777" w:rsidR="00054039" w:rsidRPr="00F316F4" w:rsidRDefault="00054039" w:rsidP="0005403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03BB2BCF" w14:textId="77777777" w:rsidR="00054039" w:rsidRPr="00F316F4" w:rsidRDefault="00054039" w:rsidP="0005403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F316F4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u w:val="single"/>
                <w:lang w:eastAsia="ja-JP"/>
              </w:rPr>
              <w:t>Environment</w:t>
            </w:r>
            <w:r w:rsidRPr="00F316F4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:</w:t>
            </w:r>
          </w:p>
          <w:p w14:paraId="3E8C5FEB" w14:textId="573B71A4" w:rsidR="00054039" w:rsidRDefault="00054039" w:rsidP="0005403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Apache CXF Web Servi</w:t>
            </w:r>
            <w:r w:rsidR="00382B13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ces, </w:t>
            </w:r>
            <w:r w:rsidR="007C193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Rest services,</w:t>
            </w:r>
            <w:r w:rsidR="00D159C6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="00382B13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Spring 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,</w:t>
            </w:r>
            <w:proofErr w:type="gramEnd"/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JSR Validation Framework, </w:t>
            </w:r>
            <w:r w:rsidR="004F4DF3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Apache Camel,</w:t>
            </w:r>
            <w:r w:rsidR="00FD0C3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XML, </w:t>
            </w:r>
            <w:r w:rsidR="00382B13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WSDL,</w:t>
            </w:r>
            <w:r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JSON, XSD, JAXB, DOM, SAX Parser and Dozer Mapping tool.</w:t>
            </w:r>
          </w:p>
          <w:p w14:paraId="5684B11A" w14:textId="77777777" w:rsidR="00150D1A" w:rsidRPr="00F316F4" w:rsidRDefault="00150D1A" w:rsidP="0005403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</w:tc>
      </w:tr>
      <w:tr w:rsidR="00AC6150" w14:paraId="03D939B2" w14:textId="77777777" w:rsidTr="00AD5704">
        <w:tc>
          <w:tcPr>
            <w:tcW w:w="9810" w:type="dxa"/>
            <w:gridSpan w:val="4"/>
          </w:tcPr>
          <w:p w14:paraId="49C3677C" w14:textId="77777777" w:rsidR="00AC6150" w:rsidRPr="00F316F4" w:rsidRDefault="00AC6150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6D8A259B" w14:textId="77777777" w:rsidR="007C1930" w:rsidRDefault="007C1930" w:rsidP="00005B4A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67D1A0B8" w14:textId="77777777" w:rsidR="007C1930" w:rsidRDefault="007C1930" w:rsidP="00005B4A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653892BE" w14:textId="572F93E7" w:rsidR="00C82A6A" w:rsidRDefault="00C82A6A" w:rsidP="00005B4A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F316F4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Client</w:t>
            </w:r>
            <w:r w:rsidR="00005B4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: </w:t>
            </w:r>
            <w:r w:rsidRPr="004F654C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Verizon</w:t>
            </w:r>
            <w:r w:rsidR="004F654C" w:rsidRPr="004F654C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(CTS)</w:t>
            </w:r>
            <w:r w:rsidR="00005B4A" w:rsidRPr="004F654C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India                                                                                                                 </w:t>
            </w:r>
            <w:r w:rsidR="004F654C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   </w:t>
            </w:r>
            <w:r w:rsidR="004F654C" w:rsidRPr="004F654C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 w:rsidR="00005B4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March</w:t>
            </w:r>
            <w:r w:rsidR="00005B4A" w:rsidRPr="00AC615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2012 – </w:t>
            </w:r>
            <w:r w:rsidR="00005B4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April</w:t>
            </w:r>
            <w:r w:rsidR="00005B4A" w:rsidRPr="00AC615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2013</w:t>
            </w:r>
          </w:p>
          <w:p w14:paraId="466266AE" w14:textId="3A395277" w:rsidR="00C82A6A" w:rsidRDefault="00C82A6A" w:rsidP="00C82A6A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294BD9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Role</w:t>
            </w:r>
            <w:r w:rsidR="00005B4A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: Java/J2EE Developer</w:t>
            </w:r>
          </w:p>
          <w:p w14:paraId="01D722B3" w14:textId="77777777" w:rsidR="00F32A78" w:rsidRDefault="00F32A78" w:rsidP="00AD5704">
            <w:pPr>
              <w:pStyle w:val="Heading5"/>
              <w:rPr>
                <w:rFonts w:asciiTheme="minorHAnsi" w:eastAsiaTheme="minorHAnsi" w:hAnsiTheme="minorHAnsi" w:cstheme="minorBidi"/>
                <w:b/>
                <w:color w:val="595959" w:themeColor="text1" w:themeTint="A6"/>
                <w:u w:val="single"/>
              </w:rPr>
            </w:pPr>
            <w:r w:rsidRPr="00A45501">
              <w:rPr>
                <w:rFonts w:asciiTheme="minorHAnsi" w:eastAsiaTheme="minorHAnsi" w:hAnsiTheme="minorHAnsi" w:cstheme="minorBidi"/>
                <w:b/>
                <w:color w:val="595959" w:themeColor="text1" w:themeTint="A6"/>
                <w:u w:val="single"/>
              </w:rPr>
              <w:t>Role and Responsibilities</w:t>
            </w:r>
          </w:p>
          <w:p w14:paraId="355AD6D7" w14:textId="77777777" w:rsidR="004A4FA2" w:rsidRDefault="00F32A78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 xml:space="preserve">Created </w:t>
            </w:r>
            <w:r w:rsidRPr="002F4A2B">
              <w:t xml:space="preserve">and consumed </w:t>
            </w:r>
            <w:r w:rsidRPr="00746486">
              <w:rPr>
                <w:b/>
              </w:rPr>
              <w:t>axis 2 web service</w:t>
            </w:r>
            <w:r w:rsidR="00361AD0">
              <w:t xml:space="preserve"> for Verizon Data Services</w:t>
            </w:r>
            <w:r>
              <w:t>.</w:t>
            </w:r>
          </w:p>
          <w:p w14:paraId="78F0B738" w14:textId="77777777" w:rsidR="004A4FA2" w:rsidRPr="001D165E" w:rsidRDefault="004A4FA2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1D165E">
              <w:t xml:space="preserve">Designed, implemented Java web services using </w:t>
            </w:r>
            <w:r w:rsidRPr="00746486">
              <w:rPr>
                <w:b/>
              </w:rPr>
              <w:t>JAX-WS and Spring</w:t>
            </w:r>
            <w:r w:rsidRPr="001D165E">
              <w:t>.</w:t>
            </w:r>
          </w:p>
          <w:p w14:paraId="45B1CA44" w14:textId="77777777" w:rsidR="004A4FA2" w:rsidRPr="001D165E" w:rsidRDefault="004A4FA2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1D165E">
              <w:t xml:space="preserve"> Designed, implemented and deployed J2EE web application using proven design patterns such as Spring MVC, Business Delegate, Singleton, Data Access Object and DTO pattern.</w:t>
            </w:r>
          </w:p>
          <w:p w14:paraId="0FE0D4B9" w14:textId="2D4D49A1" w:rsidR="004A4FA2" w:rsidRDefault="004A4FA2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1D165E">
              <w:t>Prepared Unit test cases and tested various modules for every busines</w:t>
            </w:r>
            <w:r w:rsidR="00E26493">
              <w:t>s rule of the developed modules.</w:t>
            </w:r>
          </w:p>
          <w:p w14:paraId="3F4D69A4" w14:textId="77777777" w:rsidR="00F32A78" w:rsidRPr="00B95764" w:rsidRDefault="00F32A78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>
              <w:t xml:space="preserve">Worked </w:t>
            </w:r>
            <w:r w:rsidRPr="002F4A2B">
              <w:t xml:space="preserve">on Core Java enhancements and </w:t>
            </w:r>
            <w:proofErr w:type="spellStart"/>
            <w:r w:rsidRPr="002F4A2B">
              <w:t>corba</w:t>
            </w:r>
            <w:proofErr w:type="spellEnd"/>
            <w:r w:rsidRPr="002F4A2B">
              <w:t xml:space="preserve"> communication using naming server. Worked with basics of shell scripting and ant build tool.</w:t>
            </w:r>
          </w:p>
          <w:p w14:paraId="3589578E" w14:textId="77777777" w:rsidR="00AC6150" w:rsidRPr="00F316F4" w:rsidRDefault="00AC6150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70F0B3F5" w14:textId="77777777" w:rsidR="00AC6150" w:rsidRPr="00F316F4" w:rsidRDefault="00AC6150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F316F4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u w:val="single"/>
                <w:lang w:eastAsia="ja-JP"/>
              </w:rPr>
              <w:t>Environment</w:t>
            </w:r>
            <w:r w:rsidRPr="00F316F4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:</w:t>
            </w:r>
          </w:p>
          <w:p w14:paraId="2E1557E2" w14:textId="6787BEFD" w:rsidR="007C1930" w:rsidRPr="001235C3" w:rsidRDefault="002F4A2B" w:rsidP="00AD5704">
            <w:pPr>
              <w:jc w:val="both"/>
            </w:pPr>
            <w:r w:rsidRPr="002F4A2B">
              <w:t>Core Java,</w:t>
            </w:r>
            <w:r>
              <w:t xml:space="preserve"> </w:t>
            </w:r>
            <w:r w:rsidRPr="002F4A2B">
              <w:t>Sybase,</w:t>
            </w:r>
            <w:r>
              <w:t xml:space="preserve"> </w:t>
            </w:r>
            <w:r w:rsidRPr="002F4A2B">
              <w:t>Shell script</w:t>
            </w:r>
            <w:r w:rsidR="00B239C2">
              <w:t>ing</w:t>
            </w:r>
            <w:r w:rsidRPr="002F4A2B">
              <w:t>,</w:t>
            </w:r>
            <w:r>
              <w:t xml:space="preserve"> </w:t>
            </w:r>
            <w:proofErr w:type="gramStart"/>
            <w:r w:rsidR="00FF480D">
              <w:t>Bottom</w:t>
            </w:r>
            <w:proofErr w:type="gramEnd"/>
            <w:r w:rsidR="00FF480D">
              <w:t xml:space="preserve"> Up </w:t>
            </w:r>
            <w:r w:rsidR="00361AD0" w:rsidRPr="002F4A2B">
              <w:t>Web Services</w:t>
            </w:r>
            <w:r w:rsidR="007C1930">
              <w:t>.</w:t>
            </w:r>
          </w:p>
        </w:tc>
      </w:tr>
    </w:tbl>
    <w:p w14:paraId="3692EA14" w14:textId="77777777" w:rsidR="00D91BF5" w:rsidRDefault="00D91BF5"/>
    <w:tbl>
      <w:tblPr>
        <w:tblStyle w:val="ResumeTable"/>
        <w:tblpPr w:leftFromText="180" w:rightFromText="180" w:vertAnchor="text" w:tblpY="1"/>
        <w:tblOverlap w:val="never"/>
        <w:tblW w:w="4866" w:type="pct"/>
        <w:tblLook w:val="04A0" w:firstRow="1" w:lastRow="0" w:firstColumn="1" w:lastColumn="0" w:noHBand="0" w:noVBand="1"/>
      </w:tblPr>
      <w:tblGrid>
        <w:gridCol w:w="9810"/>
      </w:tblGrid>
      <w:tr w:rsidR="0020516C" w14:paraId="4F269330" w14:textId="77777777" w:rsidTr="00AD5704">
        <w:tc>
          <w:tcPr>
            <w:tcW w:w="9810" w:type="dxa"/>
          </w:tcPr>
          <w:p w14:paraId="39D033F2" w14:textId="77777777" w:rsidR="0020516C" w:rsidRPr="00F316F4" w:rsidRDefault="0020516C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49BD2F96" w14:textId="77777777" w:rsidR="009A5FC1" w:rsidRDefault="009A5FC1" w:rsidP="004F654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3A384C1D" w14:textId="1E1BDED2" w:rsidR="00814279" w:rsidRDefault="00814279" w:rsidP="004F654C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F316F4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Client</w:t>
            </w:r>
            <w:r w:rsidR="004F654C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: </w:t>
            </w:r>
            <w:r w:rsidRPr="00D65EAC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American Express</w:t>
            </w:r>
            <w:r w:rsidR="004F654C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(CTS), India                                                                                                       </w:t>
            </w:r>
            <w:r w:rsidR="004F654C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 w:rsidR="004920AA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Apr</w:t>
            </w:r>
            <w:r w:rsidR="004F654C" w:rsidRPr="00760379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20</w:t>
            </w:r>
            <w:r w:rsidR="004F654C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08 – Jan</w:t>
            </w:r>
            <w:r w:rsidR="004F654C" w:rsidRPr="00760379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2012</w:t>
            </w:r>
          </w:p>
          <w:p w14:paraId="74EB6F04" w14:textId="775D94A0" w:rsidR="00814279" w:rsidRDefault="004F654C" w:rsidP="0081427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lang w:eastAsia="ja-JP"/>
              </w:rPr>
              <w:t>Role: Java/J2EE Developer</w:t>
            </w:r>
          </w:p>
          <w:p w14:paraId="63AA8B30" w14:textId="77777777" w:rsidR="00991BC7" w:rsidRPr="00D93BC6" w:rsidRDefault="00991BC7" w:rsidP="00D93BC6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06970DDF" w14:textId="77777777" w:rsidR="00361AD0" w:rsidRPr="00361AD0" w:rsidRDefault="0020516C" w:rsidP="00AD5704">
            <w:pPr>
              <w:rPr>
                <w:rFonts w:ascii="Trebuchet MS" w:hAnsi="Trebuchet MS"/>
              </w:rPr>
            </w:pPr>
            <w:r w:rsidRPr="00760379">
              <w:rPr>
                <w:b/>
                <w:u w:val="single"/>
              </w:rPr>
              <w:t>Role and Responsibilities</w:t>
            </w:r>
          </w:p>
          <w:p w14:paraId="6BFBDB9B" w14:textId="77777777" w:rsidR="00361AD0" w:rsidRPr="00361AD0" w:rsidRDefault="00361AD0" w:rsidP="00AD5704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contextualSpacing/>
              <w:jc w:val="both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61AD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Participated in the full life cycle of java web applications: including requirements gathering, design development, testing, implementation and performance.</w:t>
            </w:r>
          </w:p>
          <w:p w14:paraId="5FE13410" w14:textId="77777777" w:rsidR="00361AD0" w:rsidRPr="00361AD0" w:rsidRDefault="00361AD0" w:rsidP="00AD5704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contextualSpacing/>
              <w:jc w:val="both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61AD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Program the system as planned and test the functioning of the system. Make sure the project objectives are met duly.</w:t>
            </w:r>
          </w:p>
          <w:p w14:paraId="5D9735EF" w14:textId="77777777" w:rsidR="00FF480D" w:rsidRPr="00361AD0" w:rsidRDefault="00FF480D" w:rsidP="00AD5704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contextualSpacing/>
              <w:jc w:val="both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61AD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Was involved in developing the web pages as per standards from scratch using Sprite images.</w:t>
            </w:r>
          </w:p>
          <w:p w14:paraId="0CFCEFCA" w14:textId="77777777" w:rsidR="00FF480D" w:rsidRPr="00E02A40" w:rsidRDefault="00FF480D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E02A40">
              <w:t>Carried the EAC (email update capture) call migration from an MQ call to web service.</w:t>
            </w:r>
          </w:p>
          <w:p w14:paraId="5E87C351" w14:textId="77777777" w:rsidR="00FF480D" w:rsidRPr="00E02A40" w:rsidRDefault="00FF480D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E02A40">
              <w:t>Worked on the implementation of caching the data in TBC if the user has 99 card occurrences as in this case we will get time out from CRPS (backend) systems.</w:t>
            </w:r>
          </w:p>
          <w:p w14:paraId="195CD757" w14:textId="77777777" w:rsidR="00E02A40" w:rsidRPr="00E02A40" w:rsidRDefault="00E02A40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E02A40">
              <w:t>Building new TY page from scratch and integrating the call to FAQ server to get the required FAQ’s from that server.</w:t>
            </w:r>
          </w:p>
          <w:p w14:paraId="19BDE113" w14:textId="77777777" w:rsidR="0020516C" w:rsidRDefault="00E02A40" w:rsidP="00AD5704">
            <w:pPr>
              <w:pStyle w:val="Header"/>
              <w:numPr>
                <w:ilvl w:val="0"/>
                <w:numId w:val="1"/>
              </w:numPr>
              <w:tabs>
                <w:tab w:val="num" w:pos="2015"/>
              </w:tabs>
              <w:autoSpaceDE w:val="0"/>
              <w:autoSpaceDN w:val="0"/>
              <w:adjustRightInd w:val="0"/>
              <w:spacing w:before="0" w:line="276" w:lineRule="auto"/>
              <w:jc w:val="both"/>
            </w:pPr>
            <w:r w:rsidRPr="00E02A40">
              <w:t>Extensively used object oriented java script to include new offer in Account options page.</w:t>
            </w:r>
          </w:p>
          <w:p w14:paraId="0617593F" w14:textId="77777777" w:rsidR="00361AD0" w:rsidRPr="00361AD0" w:rsidRDefault="00361AD0" w:rsidP="00AD5704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contextualSpacing/>
              <w:jc w:val="both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61AD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Organized the System Integration Testing (SIT) and User Acceptance Testing (UAT) between testing and development teams for tracking and resolving the defects in Quality Center. </w:t>
            </w:r>
          </w:p>
          <w:p w14:paraId="48C77458" w14:textId="77777777" w:rsidR="00361AD0" w:rsidRPr="00361AD0" w:rsidRDefault="00361AD0" w:rsidP="00AD5704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contextualSpacing/>
              <w:jc w:val="both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61AD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Coordinated the Configuration Auditing as part of Software Configuration Management (SCM) with the internal quality team.</w:t>
            </w:r>
          </w:p>
          <w:p w14:paraId="26C71F20" w14:textId="77777777" w:rsidR="00361AD0" w:rsidRPr="00361AD0" w:rsidRDefault="00361AD0" w:rsidP="00AD5704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contextualSpacing/>
              <w:jc w:val="both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61AD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Provide solution based POC for the day-to-day problems faced in development and testing phases.</w:t>
            </w:r>
          </w:p>
          <w:p w14:paraId="4001C938" w14:textId="77777777" w:rsidR="00361AD0" w:rsidRPr="00361AD0" w:rsidRDefault="00361AD0" w:rsidP="00AD5704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contextualSpacing/>
              <w:jc w:val="both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361AD0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Participate in meetings with the seniors to learn about the project specifications and client's expectations for the application.</w:t>
            </w:r>
          </w:p>
          <w:p w14:paraId="230A70E7" w14:textId="77777777" w:rsidR="0020516C" w:rsidRPr="00F316F4" w:rsidRDefault="0020516C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</w:p>
          <w:p w14:paraId="629A195E" w14:textId="77777777" w:rsidR="0020516C" w:rsidRPr="00F316F4" w:rsidRDefault="0020516C" w:rsidP="00AD570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</w:pPr>
            <w:r w:rsidRPr="00F316F4">
              <w:rPr>
                <w:rFonts w:asciiTheme="minorHAnsi" w:eastAsiaTheme="minorHAnsi" w:hAnsiTheme="minorHAnsi" w:cstheme="minorBidi"/>
                <w:b/>
                <w:color w:val="595959" w:themeColor="text1" w:themeTint="A6"/>
                <w:kern w:val="20"/>
                <w:sz w:val="20"/>
                <w:szCs w:val="20"/>
                <w:u w:val="single"/>
                <w:lang w:eastAsia="ja-JP"/>
              </w:rPr>
              <w:t>Environment</w:t>
            </w:r>
            <w:r w:rsidRPr="00F316F4">
              <w:rPr>
                <w:rFonts w:asciiTheme="minorHAnsi" w:eastAsiaTheme="minorHAnsi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:</w:t>
            </w:r>
          </w:p>
          <w:p w14:paraId="4CCC27FA" w14:textId="7D282353" w:rsidR="00032DED" w:rsidRDefault="00E02A40" w:rsidP="004F654C">
            <w:pPr>
              <w:pStyle w:val="Header"/>
              <w:autoSpaceDE w:val="0"/>
              <w:autoSpaceDN w:val="0"/>
              <w:adjustRightInd w:val="0"/>
              <w:spacing w:before="0" w:line="276" w:lineRule="auto"/>
              <w:jc w:val="both"/>
              <w:rPr>
                <w:rFonts w:eastAsiaTheme="minorEastAsia"/>
                <w:b/>
                <w:bCs/>
                <w:caps/>
              </w:rPr>
            </w:pPr>
            <w:r w:rsidRPr="00E02A40">
              <w:t>Struts, J</w:t>
            </w:r>
            <w:r w:rsidR="00DE3CB1">
              <w:t>SP, Servlets, Ajax, Web sphere 6</w:t>
            </w:r>
            <w:r w:rsidR="00E93558">
              <w:t xml:space="preserve"> and </w:t>
            </w:r>
            <w:r w:rsidRPr="00E02A40">
              <w:t>JPA Framework</w:t>
            </w:r>
            <w:r>
              <w:rPr>
                <w:rFonts w:eastAsiaTheme="minorEastAsia"/>
                <w:b/>
                <w:bCs/>
                <w:caps/>
              </w:rPr>
              <w:t xml:space="preserve"> </w:t>
            </w:r>
          </w:p>
        </w:tc>
      </w:tr>
    </w:tbl>
    <w:p w14:paraId="190F291C" w14:textId="4977008F" w:rsidR="00BE0610" w:rsidRPr="00BE0610" w:rsidRDefault="00AD5704" w:rsidP="00BE0610">
      <w:pPr>
        <w:jc w:val="both"/>
        <w:rPr>
          <w:sz w:val="24"/>
          <w:u w:val="single"/>
        </w:rPr>
      </w:pPr>
      <w:r>
        <w:rPr>
          <w:rFonts w:asciiTheme="majorHAnsi" w:hAnsiTheme="majorHAnsi" w:cstheme="majorBidi"/>
          <w:b/>
          <w:color w:val="7E97AD" w:themeColor="accent1"/>
          <w:sz w:val="24"/>
          <w:u w:val="single"/>
        </w:rPr>
        <w:lastRenderedPageBreak/>
        <w:br w:type="textWrapping" w:clear="all"/>
      </w:r>
      <w:r w:rsidR="00BE0610" w:rsidRPr="00BE0610">
        <w:rPr>
          <w:rFonts w:asciiTheme="majorHAnsi" w:hAnsiTheme="majorHAnsi" w:cstheme="majorBidi"/>
          <w:b/>
          <w:color w:val="7E97AD" w:themeColor="accent1"/>
          <w:sz w:val="24"/>
          <w:u w:val="single"/>
        </w:rPr>
        <w:t>PROFESSIONAL Skills</w:t>
      </w:r>
    </w:p>
    <w:p w14:paraId="75A8D9A1" w14:textId="77777777" w:rsidR="00BE0610" w:rsidRPr="00BE0610" w:rsidRDefault="00BE0610" w:rsidP="00AD3E15">
      <w:pPr>
        <w:pStyle w:val="Header"/>
        <w:numPr>
          <w:ilvl w:val="0"/>
          <w:numId w:val="1"/>
        </w:numPr>
        <w:tabs>
          <w:tab w:val="num" w:pos="2015"/>
        </w:tabs>
        <w:autoSpaceDE w:val="0"/>
        <w:autoSpaceDN w:val="0"/>
        <w:adjustRightInd w:val="0"/>
        <w:spacing w:before="0" w:line="276" w:lineRule="auto"/>
        <w:jc w:val="both"/>
      </w:pPr>
      <w:r w:rsidRPr="00BE0610">
        <w:t>Possess Excellent logical, analytical and problem solving skills with positive attitude.</w:t>
      </w:r>
    </w:p>
    <w:p w14:paraId="69B1FA1C" w14:textId="77777777" w:rsidR="00BE0610" w:rsidRPr="00BE0610" w:rsidRDefault="00BE0610" w:rsidP="00AD3E15">
      <w:pPr>
        <w:pStyle w:val="Header"/>
        <w:numPr>
          <w:ilvl w:val="0"/>
          <w:numId w:val="1"/>
        </w:numPr>
        <w:tabs>
          <w:tab w:val="num" w:pos="2015"/>
        </w:tabs>
        <w:autoSpaceDE w:val="0"/>
        <w:autoSpaceDN w:val="0"/>
        <w:adjustRightInd w:val="0"/>
        <w:spacing w:before="0" w:line="276" w:lineRule="auto"/>
        <w:jc w:val="both"/>
      </w:pPr>
      <w:r w:rsidRPr="00BE0610">
        <w:t>Competent interpersonal skills and unique capability to think critically</w:t>
      </w:r>
    </w:p>
    <w:p w14:paraId="6BD4F17D" w14:textId="77777777" w:rsidR="00BE0610" w:rsidRPr="00BE0610" w:rsidRDefault="00BE0610" w:rsidP="00AD3E15">
      <w:pPr>
        <w:pStyle w:val="Header"/>
        <w:numPr>
          <w:ilvl w:val="0"/>
          <w:numId w:val="1"/>
        </w:numPr>
        <w:tabs>
          <w:tab w:val="num" w:pos="2015"/>
        </w:tabs>
        <w:autoSpaceDE w:val="0"/>
        <w:autoSpaceDN w:val="0"/>
        <w:adjustRightInd w:val="0"/>
        <w:spacing w:before="0" w:line="276" w:lineRule="auto"/>
        <w:jc w:val="both"/>
      </w:pPr>
      <w:r w:rsidRPr="00BE0610">
        <w:t>Professional attitude and willingness to learn new things&amp; quick learner</w:t>
      </w:r>
    </w:p>
    <w:p w14:paraId="63414923" w14:textId="77777777" w:rsidR="00BE0610" w:rsidRPr="00BE0610" w:rsidRDefault="00BE0610" w:rsidP="00AD3E15">
      <w:pPr>
        <w:pStyle w:val="Header"/>
        <w:numPr>
          <w:ilvl w:val="0"/>
          <w:numId w:val="1"/>
        </w:numPr>
        <w:tabs>
          <w:tab w:val="num" w:pos="2015"/>
        </w:tabs>
        <w:autoSpaceDE w:val="0"/>
        <w:autoSpaceDN w:val="0"/>
        <w:adjustRightInd w:val="0"/>
        <w:spacing w:before="0" w:line="276" w:lineRule="auto"/>
        <w:jc w:val="both"/>
      </w:pPr>
      <w:r w:rsidRPr="00BE0610">
        <w:t>Ability to communicate efficiently with users, staff members, and management group</w:t>
      </w:r>
    </w:p>
    <w:p w14:paraId="5A9F9FF3" w14:textId="77777777" w:rsidR="00BE0610" w:rsidRPr="00BE0610" w:rsidRDefault="00BE0610" w:rsidP="00AD3E15">
      <w:pPr>
        <w:pStyle w:val="Header"/>
        <w:numPr>
          <w:ilvl w:val="0"/>
          <w:numId w:val="1"/>
        </w:numPr>
        <w:tabs>
          <w:tab w:val="num" w:pos="2015"/>
        </w:tabs>
        <w:autoSpaceDE w:val="0"/>
        <w:autoSpaceDN w:val="0"/>
        <w:adjustRightInd w:val="0"/>
        <w:spacing w:before="0" w:line="276" w:lineRule="auto"/>
        <w:jc w:val="both"/>
      </w:pPr>
      <w:r w:rsidRPr="00BE0610">
        <w:t>Proficient time, people management skills along with Strong verbal and written communication skills.</w:t>
      </w:r>
    </w:p>
    <w:p w14:paraId="38C81E1F" w14:textId="77777777" w:rsidR="00BE0610" w:rsidRPr="00BE0610" w:rsidRDefault="00BE0610" w:rsidP="00BE0610">
      <w:pPr>
        <w:pStyle w:val="NormalWeb"/>
        <w:spacing w:before="0" w:beforeAutospacing="0" w:after="0" w:afterAutospacing="0"/>
        <w:rPr>
          <w:rFonts w:asciiTheme="minorHAnsi" w:hAnsiTheme="minorHAnsi" w:cstheme="minorBidi"/>
          <w:sz w:val="20"/>
          <w:szCs w:val="20"/>
        </w:rPr>
      </w:pPr>
    </w:p>
    <w:sectPr w:rsidR="00BE0610" w:rsidRPr="00BE0610" w:rsidSect="00F945EB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60F8D" w14:textId="77777777" w:rsidR="00E021E9" w:rsidRDefault="00E021E9">
      <w:pPr>
        <w:spacing w:before="0" w:after="0" w:line="240" w:lineRule="auto"/>
      </w:pPr>
      <w:r>
        <w:separator/>
      </w:r>
    </w:p>
  </w:endnote>
  <w:endnote w:type="continuationSeparator" w:id="0">
    <w:p w14:paraId="7FEBD64B" w14:textId="77777777" w:rsidR="00E021E9" w:rsidRDefault="00E021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15D97" w14:textId="77777777" w:rsidR="00E021E9" w:rsidRDefault="00E021E9" w:rsidP="00B3215F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58EEA" w14:textId="77777777" w:rsidR="00E021E9" w:rsidRDefault="00E021E9">
      <w:pPr>
        <w:spacing w:before="0" w:after="0" w:line="240" w:lineRule="auto"/>
      </w:pPr>
      <w:r>
        <w:separator/>
      </w:r>
    </w:p>
  </w:footnote>
  <w:footnote w:type="continuationSeparator" w:id="0">
    <w:p w14:paraId="2186CB55" w14:textId="77777777" w:rsidR="00E021E9" w:rsidRDefault="00E021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0FC"/>
    <w:multiLevelType w:val="singleLevel"/>
    <w:tmpl w:val="D5E8B1E8"/>
    <w:lvl w:ilvl="0">
      <w:start w:val="1"/>
      <w:numFmt w:val="bullet"/>
      <w:lvlText w:val="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4"/>
      </w:rPr>
    </w:lvl>
  </w:abstractNum>
  <w:abstractNum w:abstractNumId="1">
    <w:nsid w:val="0B0E493D"/>
    <w:multiLevelType w:val="hybridMultilevel"/>
    <w:tmpl w:val="E78A5CCA"/>
    <w:lvl w:ilvl="0" w:tplc="04090001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>
    <w:nsid w:val="1DB84DD4"/>
    <w:multiLevelType w:val="hybridMultilevel"/>
    <w:tmpl w:val="4C54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97137"/>
    <w:multiLevelType w:val="hybridMultilevel"/>
    <w:tmpl w:val="1F963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7389D"/>
    <w:multiLevelType w:val="hybridMultilevel"/>
    <w:tmpl w:val="9750708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3F57311E"/>
    <w:multiLevelType w:val="hybridMultilevel"/>
    <w:tmpl w:val="E68AEDB0"/>
    <w:lvl w:ilvl="0" w:tplc="3C10A2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A4062B"/>
    <w:multiLevelType w:val="hybridMultilevel"/>
    <w:tmpl w:val="963A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C4C2A"/>
    <w:multiLevelType w:val="multilevel"/>
    <w:tmpl w:val="4A283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7511692F"/>
    <w:multiLevelType w:val="hybridMultilevel"/>
    <w:tmpl w:val="02C0BD3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77DB4EC3"/>
    <w:multiLevelType w:val="hybridMultilevel"/>
    <w:tmpl w:val="CB3A1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27BB2"/>
    <w:multiLevelType w:val="hybridMultilevel"/>
    <w:tmpl w:val="82580540"/>
    <w:lvl w:ilvl="0" w:tplc="F2C647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F287A1E"/>
    <w:multiLevelType w:val="hybridMultilevel"/>
    <w:tmpl w:val="2DF09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4"/>
  </w:num>
  <w:num w:numId="10">
    <w:abstractNumId w:val="1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10"/>
    <w:rsid w:val="00005B4A"/>
    <w:rsid w:val="000124DB"/>
    <w:rsid w:val="000226C7"/>
    <w:rsid w:val="00032DED"/>
    <w:rsid w:val="00036988"/>
    <w:rsid w:val="0004566D"/>
    <w:rsid w:val="00045AFD"/>
    <w:rsid w:val="000515F2"/>
    <w:rsid w:val="00052B44"/>
    <w:rsid w:val="00054039"/>
    <w:rsid w:val="00060737"/>
    <w:rsid w:val="0006118E"/>
    <w:rsid w:val="000618BA"/>
    <w:rsid w:val="00075397"/>
    <w:rsid w:val="000C5F6B"/>
    <w:rsid w:val="000E0D17"/>
    <w:rsid w:val="000E7A65"/>
    <w:rsid w:val="000F04AA"/>
    <w:rsid w:val="000F5026"/>
    <w:rsid w:val="000F7781"/>
    <w:rsid w:val="0010095A"/>
    <w:rsid w:val="00103446"/>
    <w:rsid w:val="001120B3"/>
    <w:rsid w:val="00112519"/>
    <w:rsid w:val="0011652F"/>
    <w:rsid w:val="001206E5"/>
    <w:rsid w:val="00122719"/>
    <w:rsid w:val="001235C3"/>
    <w:rsid w:val="001324D7"/>
    <w:rsid w:val="00146690"/>
    <w:rsid w:val="00150D1A"/>
    <w:rsid w:val="00153249"/>
    <w:rsid w:val="00153701"/>
    <w:rsid w:val="001625FB"/>
    <w:rsid w:val="0017537C"/>
    <w:rsid w:val="001A101B"/>
    <w:rsid w:val="001B6659"/>
    <w:rsid w:val="001C03E3"/>
    <w:rsid w:val="001D165E"/>
    <w:rsid w:val="001D31C2"/>
    <w:rsid w:val="001D536E"/>
    <w:rsid w:val="001D7B14"/>
    <w:rsid w:val="001E4480"/>
    <w:rsid w:val="0020516C"/>
    <w:rsid w:val="00216398"/>
    <w:rsid w:val="00227767"/>
    <w:rsid w:val="002344BD"/>
    <w:rsid w:val="002425A6"/>
    <w:rsid w:val="0025264E"/>
    <w:rsid w:val="002534DD"/>
    <w:rsid w:val="00257029"/>
    <w:rsid w:val="00266608"/>
    <w:rsid w:val="002714DD"/>
    <w:rsid w:val="00271D18"/>
    <w:rsid w:val="002736D7"/>
    <w:rsid w:val="00277ABA"/>
    <w:rsid w:val="00281C05"/>
    <w:rsid w:val="00282762"/>
    <w:rsid w:val="002A7C00"/>
    <w:rsid w:val="002B2B93"/>
    <w:rsid w:val="002C1E50"/>
    <w:rsid w:val="002C42BC"/>
    <w:rsid w:val="002D51E9"/>
    <w:rsid w:val="002E334E"/>
    <w:rsid w:val="002F39E3"/>
    <w:rsid w:val="002F4A2B"/>
    <w:rsid w:val="00306CE0"/>
    <w:rsid w:val="00312045"/>
    <w:rsid w:val="00313C10"/>
    <w:rsid w:val="003160A6"/>
    <w:rsid w:val="00335480"/>
    <w:rsid w:val="003537DB"/>
    <w:rsid w:val="00354B35"/>
    <w:rsid w:val="0035681A"/>
    <w:rsid w:val="00361AD0"/>
    <w:rsid w:val="003662B6"/>
    <w:rsid w:val="003800DD"/>
    <w:rsid w:val="00380506"/>
    <w:rsid w:val="00380D92"/>
    <w:rsid w:val="00382B13"/>
    <w:rsid w:val="003A131D"/>
    <w:rsid w:val="003A4DB4"/>
    <w:rsid w:val="003B1174"/>
    <w:rsid w:val="003B150D"/>
    <w:rsid w:val="003C36FB"/>
    <w:rsid w:val="003C5E0D"/>
    <w:rsid w:val="003C648A"/>
    <w:rsid w:val="003D43AD"/>
    <w:rsid w:val="003D5B7B"/>
    <w:rsid w:val="003F177B"/>
    <w:rsid w:val="003F4037"/>
    <w:rsid w:val="004117E3"/>
    <w:rsid w:val="00414819"/>
    <w:rsid w:val="004333A8"/>
    <w:rsid w:val="00433751"/>
    <w:rsid w:val="00434CCE"/>
    <w:rsid w:val="00445EE2"/>
    <w:rsid w:val="00447EB6"/>
    <w:rsid w:val="00450995"/>
    <w:rsid w:val="004522D0"/>
    <w:rsid w:val="00457BB9"/>
    <w:rsid w:val="00462C94"/>
    <w:rsid w:val="00463A5F"/>
    <w:rsid w:val="004741FD"/>
    <w:rsid w:val="00474E07"/>
    <w:rsid w:val="004851DA"/>
    <w:rsid w:val="00487F3A"/>
    <w:rsid w:val="004920AA"/>
    <w:rsid w:val="004947F1"/>
    <w:rsid w:val="004A128E"/>
    <w:rsid w:val="004A2289"/>
    <w:rsid w:val="004A4FA2"/>
    <w:rsid w:val="004B7694"/>
    <w:rsid w:val="004C635F"/>
    <w:rsid w:val="004D26B2"/>
    <w:rsid w:val="004D29BB"/>
    <w:rsid w:val="004D5784"/>
    <w:rsid w:val="004E2130"/>
    <w:rsid w:val="004E3313"/>
    <w:rsid w:val="004E7E55"/>
    <w:rsid w:val="004F1125"/>
    <w:rsid w:val="004F4DF3"/>
    <w:rsid w:val="004F53F8"/>
    <w:rsid w:val="004F654C"/>
    <w:rsid w:val="004F7ECE"/>
    <w:rsid w:val="005027CD"/>
    <w:rsid w:val="0050372F"/>
    <w:rsid w:val="0050603D"/>
    <w:rsid w:val="00507E12"/>
    <w:rsid w:val="00510C20"/>
    <w:rsid w:val="005249FD"/>
    <w:rsid w:val="00542154"/>
    <w:rsid w:val="00547B26"/>
    <w:rsid w:val="005506E9"/>
    <w:rsid w:val="00552F49"/>
    <w:rsid w:val="005533DA"/>
    <w:rsid w:val="005617C3"/>
    <w:rsid w:val="0056237F"/>
    <w:rsid w:val="005701FF"/>
    <w:rsid w:val="005714E2"/>
    <w:rsid w:val="005721BD"/>
    <w:rsid w:val="0057406C"/>
    <w:rsid w:val="005860CD"/>
    <w:rsid w:val="00592726"/>
    <w:rsid w:val="00593CE9"/>
    <w:rsid w:val="0059571C"/>
    <w:rsid w:val="005977FC"/>
    <w:rsid w:val="005B1B9A"/>
    <w:rsid w:val="005B20DA"/>
    <w:rsid w:val="005D054A"/>
    <w:rsid w:val="005D4946"/>
    <w:rsid w:val="005E39EA"/>
    <w:rsid w:val="005F5D59"/>
    <w:rsid w:val="00611AEE"/>
    <w:rsid w:val="00620459"/>
    <w:rsid w:val="00624D67"/>
    <w:rsid w:val="00625C5C"/>
    <w:rsid w:val="00631A30"/>
    <w:rsid w:val="00631CA4"/>
    <w:rsid w:val="00641C88"/>
    <w:rsid w:val="00643900"/>
    <w:rsid w:val="006479B2"/>
    <w:rsid w:val="00692D65"/>
    <w:rsid w:val="00693E41"/>
    <w:rsid w:val="006A0ED6"/>
    <w:rsid w:val="006A465B"/>
    <w:rsid w:val="006C473E"/>
    <w:rsid w:val="006C68B9"/>
    <w:rsid w:val="006D3836"/>
    <w:rsid w:val="006D6B23"/>
    <w:rsid w:val="006E6048"/>
    <w:rsid w:val="006E6A74"/>
    <w:rsid w:val="006E6E6D"/>
    <w:rsid w:val="006F2F94"/>
    <w:rsid w:val="00706EB4"/>
    <w:rsid w:val="00715770"/>
    <w:rsid w:val="00716C59"/>
    <w:rsid w:val="0071788A"/>
    <w:rsid w:val="00724966"/>
    <w:rsid w:val="007372B6"/>
    <w:rsid w:val="00746486"/>
    <w:rsid w:val="00746824"/>
    <w:rsid w:val="00760379"/>
    <w:rsid w:val="0076249E"/>
    <w:rsid w:val="00763FB8"/>
    <w:rsid w:val="00767255"/>
    <w:rsid w:val="00770226"/>
    <w:rsid w:val="007777C7"/>
    <w:rsid w:val="007925D2"/>
    <w:rsid w:val="007A736F"/>
    <w:rsid w:val="007C1930"/>
    <w:rsid w:val="007D27EE"/>
    <w:rsid w:val="007D6C25"/>
    <w:rsid w:val="007E6415"/>
    <w:rsid w:val="007F456A"/>
    <w:rsid w:val="007F488D"/>
    <w:rsid w:val="007F6404"/>
    <w:rsid w:val="00814279"/>
    <w:rsid w:val="00821EB2"/>
    <w:rsid w:val="008339EF"/>
    <w:rsid w:val="00854432"/>
    <w:rsid w:val="0085624F"/>
    <w:rsid w:val="00857F7A"/>
    <w:rsid w:val="00861585"/>
    <w:rsid w:val="0087571C"/>
    <w:rsid w:val="008761BA"/>
    <w:rsid w:val="00882739"/>
    <w:rsid w:val="008828E0"/>
    <w:rsid w:val="00883F36"/>
    <w:rsid w:val="008A2825"/>
    <w:rsid w:val="008B5A58"/>
    <w:rsid w:val="008B5BAF"/>
    <w:rsid w:val="008C119D"/>
    <w:rsid w:val="008C4219"/>
    <w:rsid w:val="008E06A0"/>
    <w:rsid w:val="008E6E28"/>
    <w:rsid w:val="008F4AAD"/>
    <w:rsid w:val="00901586"/>
    <w:rsid w:val="00901ADA"/>
    <w:rsid w:val="009043E2"/>
    <w:rsid w:val="00914DE9"/>
    <w:rsid w:val="00921D93"/>
    <w:rsid w:val="009233D8"/>
    <w:rsid w:val="00932355"/>
    <w:rsid w:val="0093387A"/>
    <w:rsid w:val="00946627"/>
    <w:rsid w:val="0095518D"/>
    <w:rsid w:val="00957BCB"/>
    <w:rsid w:val="00975A03"/>
    <w:rsid w:val="009826CD"/>
    <w:rsid w:val="00991BC7"/>
    <w:rsid w:val="009A333A"/>
    <w:rsid w:val="009A53A6"/>
    <w:rsid w:val="009A5FC1"/>
    <w:rsid w:val="009B70CE"/>
    <w:rsid w:val="009C2B11"/>
    <w:rsid w:val="009E1BF5"/>
    <w:rsid w:val="009E2688"/>
    <w:rsid w:val="009E448F"/>
    <w:rsid w:val="009F05B3"/>
    <w:rsid w:val="00A06BFD"/>
    <w:rsid w:val="00A17E1C"/>
    <w:rsid w:val="00A2390A"/>
    <w:rsid w:val="00A24394"/>
    <w:rsid w:val="00A31BF6"/>
    <w:rsid w:val="00A4241A"/>
    <w:rsid w:val="00A4347C"/>
    <w:rsid w:val="00A45501"/>
    <w:rsid w:val="00A47BE7"/>
    <w:rsid w:val="00A6268E"/>
    <w:rsid w:val="00A6493E"/>
    <w:rsid w:val="00A70E81"/>
    <w:rsid w:val="00A71426"/>
    <w:rsid w:val="00A8324A"/>
    <w:rsid w:val="00A87BC7"/>
    <w:rsid w:val="00AA6310"/>
    <w:rsid w:val="00AB7A00"/>
    <w:rsid w:val="00AC1F72"/>
    <w:rsid w:val="00AC6150"/>
    <w:rsid w:val="00AC69A6"/>
    <w:rsid w:val="00AC7D55"/>
    <w:rsid w:val="00AD3E15"/>
    <w:rsid w:val="00AD5704"/>
    <w:rsid w:val="00AD61D0"/>
    <w:rsid w:val="00AD6527"/>
    <w:rsid w:val="00AE1B18"/>
    <w:rsid w:val="00AE3125"/>
    <w:rsid w:val="00AF3E56"/>
    <w:rsid w:val="00AF4CCB"/>
    <w:rsid w:val="00B01ED0"/>
    <w:rsid w:val="00B152BA"/>
    <w:rsid w:val="00B22136"/>
    <w:rsid w:val="00B22AA5"/>
    <w:rsid w:val="00B239C2"/>
    <w:rsid w:val="00B24E05"/>
    <w:rsid w:val="00B3215F"/>
    <w:rsid w:val="00B52440"/>
    <w:rsid w:val="00B557B2"/>
    <w:rsid w:val="00B60010"/>
    <w:rsid w:val="00B6050D"/>
    <w:rsid w:val="00B71926"/>
    <w:rsid w:val="00B85983"/>
    <w:rsid w:val="00B87B3F"/>
    <w:rsid w:val="00B9474D"/>
    <w:rsid w:val="00B94839"/>
    <w:rsid w:val="00B95764"/>
    <w:rsid w:val="00BA10F7"/>
    <w:rsid w:val="00BA2C48"/>
    <w:rsid w:val="00BC364F"/>
    <w:rsid w:val="00BD2E0E"/>
    <w:rsid w:val="00BE0610"/>
    <w:rsid w:val="00BE7843"/>
    <w:rsid w:val="00BE7F23"/>
    <w:rsid w:val="00C009D7"/>
    <w:rsid w:val="00C06CFC"/>
    <w:rsid w:val="00C161AC"/>
    <w:rsid w:val="00C16920"/>
    <w:rsid w:val="00C273C9"/>
    <w:rsid w:val="00C4289E"/>
    <w:rsid w:val="00C55D86"/>
    <w:rsid w:val="00C55FF8"/>
    <w:rsid w:val="00C57EB2"/>
    <w:rsid w:val="00C610B2"/>
    <w:rsid w:val="00C611A7"/>
    <w:rsid w:val="00C61701"/>
    <w:rsid w:val="00C7212B"/>
    <w:rsid w:val="00C743DB"/>
    <w:rsid w:val="00C8161D"/>
    <w:rsid w:val="00C82A6A"/>
    <w:rsid w:val="00CB0E12"/>
    <w:rsid w:val="00CC0B34"/>
    <w:rsid w:val="00CD3188"/>
    <w:rsid w:val="00CE138B"/>
    <w:rsid w:val="00CE3A52"/>
    <w:rsid w:val="00CE6BE5"/>
    <w:rsid w:val="00CE7986"/>
    <w:rsid w:val="00CF35F0"/>
    <w:rsid w:val="00D159C6"/>
    <w:rsid w:val="00D326F2"/>
    <w:rsid w:val="00D360D8"/>
    <w:rsid w:val="00D438D7"/>
    <w:rsid w:val="00D53AD1"/>
    <w:rsid w:val="00D63CB7"/>
    <w:rsid w:val="00D65EAC"/>
    <w:rsid w:val="00D704E1"/>
    <w:rsid w:val="00D760E5"/>
    <w:rsid w:val="00D90775"/>
    <w:rsid w:val="00D91BF5"/>
    <w:rsid w:val="00D93BC6"/>
    <w:rsid w:val="00DA0607"/>
    <w:rsid w:val="00DA4C62"/>
    <w:rsid w:val="00DA70CA"/>
    <w:rsid w:val="00DA7753"/>
    <w:rsid w:val="00DB74BE"/>
    <w:rsid w:val="00DC00C2"/>
    <w:rsid w:val="00DC7616"/>
    <w:rsid w:val="00DD6F15"/>
    <w:rsid w:val="00DE3CB1"/>
    <w:rsid w:val="00DF18E9"/>
    <w:rsid w:val="00DF580B"/>
    <w:rsid w:val="00DF7B8B"/>
    <w:rsid w:val="00E021E9"/>
    <w:rsid w:val="00E02A40"/>
    <w:rsid w:val="00E201CF"/>
    <w:rsid w:val="00E23695"/>
    <w:rsid w:val="00E26493"/>
    <w:rsid w:val="00E318DA"/>
    <w:rsid w:val="00E463C5"/>
    <w:rsid w:val="00E658C3"/>
    <w:rsid w:val="00E83446"/>
    <w:rsid w:val="00E90A4F"/>
    <w:rsid w:val="00E93558"/>
    <w:rsid w:val="00EA5CF0"/>
    <w:rsid w:val="00EB06C1"/>
    <w:rsid w:val="00EC0018"/>
    <w:rsid w:val="00EC0EC7"/>
    <w:rsid w:val="00EC51B0"/>
    <w:rsid w:val="00EC6625"/>
    <w:rsid w:val="00ED2328"/>
    <w:rsid w:val="00EF6DC4"/>
    <w:rsid w:val="00EF74BA"/>
    <w:rsid w:val="00F03B2A"/>
    <w:rsid w:val="00F07F64"/>
    <w:rsid w:val="00F11F13"/>
    <w:rsid w:val="00F21061"/>
    <w:rsid w:val="00F2389F"/>
    <w:rsid w:val="00F25354"/>
    <w:rsid w:val="00F316F4"/>
    <w:rsid w:val="00F32A78"/>
    <w:rsid w:val="00F41379"/>
    <w:rsid w:val="00F4326F"/>
    <w:rsid w:val="00F46EC6"/>
    <w:rsid w:val="00F50426"/>
    <w:rsid w:val="00F541EC"/>
    <w:rsid w:val="00F6079C"/>
    <w:rsid w:val="00F62F0F"/>
    <w:rsid w:val="00F67A90"/>
    <w:rsid w:val="00F72929"/>
    <w:rsid w:val="00F7509C"/>
    <w:rsid w:val="00F87A15"/>
    <w:rsid w:val="00F93E49"/>
    <w:rsid w:val="00F945EB"/>
    <w:rsid w:val="00F94FCE"/>
    <w:rsid w:val="00F9700C"/>
    <w:rsid w:val="00FA678E"/>
    <w:rsid w:val="00FC2469"/>
    <w:rsid w:val="00FC37D4"/>
    <w:rsid w:val="00FD0C3A"/>
    <w:rsid w:val="00FD6926"/>
    <w:rsid w:val="00FE353F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E21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A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30"/>
    <w:rPr>
      <w:rFonts w:ascii="Tahoma" w:hAnsi="Tahoma" w:cs="Tahoma"/>
      <w:kern w:val="20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16920"/>
    <w:pPr>
      <w:spacing w:before="0" w:after="0" w:line="240" w:lineRule="auto"/>
      <w:jc w:val="both"/>
    </w:pPr>
    <w:rPr>
      <w:rFonts w:ascii="Times New Roman" w:eastAsia="Times New Roman" w:hAnsi="Times New Roman" w:cs="Times New Roman"/>
      <w:color w:val="auto"/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16920"/>
    <w:rPr>
      <w:rFonts w:ascii="Times New Roman" w:eastAsia="Times New Roman" w:hAnsi="Times New Roman" w:cs="Times New Roman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9233D8"/>
    <w:pPr>
      <w:spacing w:before="0" w:after="0" w:line="240" w:lineRule="auto"/>
      <w:ind w:left="720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paragraph" w:customStyle="1" w:styleId="Cog-H2a">
    <w:name w:val="Cog-H2a"/>
    <w:basedOn w:val="Heading2"/>
    <w:next w:val="Normal"/>
    <w:rsid w:val="009233D8"/>
    <w:pPr>
      <w:keepLines w:val="0"/>
      <w:spacing w:before="0" w:after="120" w:line="240" w:lineRule="auto"/>
    </w:pPr>
    <w:rPr>
      <w:rFonts w:ascii="Arial" w:eastAsia="Times New Roman" w:hAnsi="Arial" w:cs="Times New Roman"/>
      <w:bCs w:val="0"/>
      <w:caps w:val="0"/>
      <w:color w:val="000080"/>
      <w:kern w:val="0"/>
      <w:sz w:val="24"/>
      <w:lang w:eastAsia="en-US"/>
      <w14:ligatures w14:val="none"/>
    </w:rPr>
  </w:style>
  <w:style w:type="paragraph" w:styleId="NormalWeb">
    <w:name w:val="Normal (Web)"/>
    <w:basedOn w:val="Normal"/>
    <w:uiPriority w:val="99"/>
    <w:rsid w:val="00F3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paragraph" w:customStyle="1" w:styleId="NormalHeading2">
    <w:name w:val="Normal (Heading 2)"/>
    <w:basedOn w:val="Normal"/>
    <w:rsid w:val="00F316F4"/>
    <w:pPr>
      <w:spacing w:before="120" w:after="120" w:line="240" w:lineRule="auto"/>
      <w:ind w:left="720"/>
    </w:pPr>
    <w:rPr>
      <w:rFonts w:ascii="Arial" w:eastAsia="Times New Roman" w:hAnsi="Arial" w:cs="Times New Roman"/>
      <w:color w:val="auto"/>
      <w:kern w:val="0"/>
      <w:szCs w:val="24"/>
      <w:lang w:eastAsia="en-US"/>
    </w:rPr>
  </w:style>
  <w:style w:type="paragraph" w:customStyle="1" w:styleId="StyleStyleArial10ptBoldDarkBlueUnderlineJustifiedBold">
    <w:name w:val="Style Style Arial 10 pt Bold Dark Blue Underline Justified + Bold"/>
    <w:basedOn w:val="Normal"/>
    <w:rsid w:val="00B95764"/>
    <w:pPr>
      <w:suppressAutoHyphens/>
      <w:spacing w:before="0" w:after="0" w:line="240" w:lineRule="auto"/>
      <w:jc w:val="both"/>
    </w:pPr>
    <w:rPr>
      <w:rFonts w:ascii="Arial" w:eastAsia="Times New Roman" w:hAnsi="Arial" w:cs="Times New Roman"/>
      <w:bCs/>
      <w:color w:val="000080"/>
      <w:kern w:val="0"/>
      <w:lang w:eastAsia="ar-SA"/>
    </w:rPr>
  </w:style>
  <w:style w:type="character" w:customStyle="1" w:styleId="pslongeditbox1">
    <w:name w:val="pslongeditbox1"/>
    <w:basedOn w:val="DefaultParagraphFont"/>
    <w:rsid w:val="005B20DA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A3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A30"/>
    <w:rPr>
      <w:rFonts w:ascii="Tahoma" w:hAnsi="Tahoma" w:cs="Tahoma"/>
      <w:kern w:val="20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C16920"/>
    <w:pPr>
      <w:spacing w:before="0" w:after="0" w:line="240" w:lineRule="auto"/>
      <w:jc w:val="both"/>
    </w:pPr>
    <w:rPr>
      <w:rFonts w:ascii="Times New Roman" w:eastAsia="Times New Roman" w:hAnsi="Times New Roman" w:cs="Times New Roman"/>
      <w:color w:val="auto"/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16920"/>
    <w:rPr>
      <w:rFonts w:ascii="Times New Roman" w:eastAsia="Times New Roman" w:hAnsi="Times New Roman" w:cs="Times New Roman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9233D8"/>
    <w:pPr>
      <w:spacing w:before="0" w:after="0" w:line="240" w:lineRule="auto"/>
      <w:ind w:left="720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paragraph" w:customStyle="1" w:styleId="Cog-H2a">
    <w:name w:val="Cog-H2a"/>
    <w:basedOn w:val="Heading2"/>
    <w:next w:val="Normal"/>
    <w:rsid w:val="009233D8"/>
    <w:pPr>
      <w:keepLines w:val="0"/>
      <w:spacing w:before="0" w:after="120" w:line="240" w:lineRule="auto"/>
    </w:pPr>
    <w:rPr>
      <w:rFonts w:ascii="Arial" w:eastAsia="Times New Roman" w:hAnsi="Arial" w:cs="Times New Roman"/>
      <w:bCs w:val="0"/>
      <w:caps w:val="0"/>
      <w:color w:val="000080"/>
      <w:kern w:val="0"/>
      <w:sz w:val="24"/>
      <w:lang w:eastAsia="en-US"/>
      <w14:ligatures w14:val="none"/>
    </w:rPr>
  </w:style>
  <w:style w:type="paragraph" w:styleId="NormalWeb">
    <w:name w:val="Normal (Web)"/>
    <w:basedOn w:val="Normal"/>
    <w:uiPriority w:val="99"/>
    <w:rsid w:val="00F31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paragraph" w:customStyle="1" w:styleId="NormalHeading2">
    <w:name w:val="Normal (Heading 2)"/>
    <w:basedOn w:val="Normal"/>
    <w:rsid w:val="00F316F4"/>
    <w:pPr>
      <w:spacing w:before="120" w:after="120" w:line="240" w:lineRule="auto"/>
      <w:ind w:left="720"/>
    </w:pPr>
    <w:rPr>
      <w:rFonts w:ascii="Arial" w:eastAsia="Times New Roman" w:hAnsi="Arial" w:cs="Times New Roman"/>
      <w:color w:val="auto"/>
      <w:kern w:val="0"/>
      <w:szCs w:val="24"/>
      <w:lang w:eastAsia="en-US"/>
    </w:rPr>
  </w:style>
  <w:style w:type="paragraph" w:customStyle="1" w:styleId="StyleStyleArial10ptBoldDarkBlueUnderlineJustifiedBold">
    <w:name w:val="Style Style Arial 10 pt Bold Dark Blue Underline Justified + Bold"/>
    <w:basedOn w:val="Normal"/>
    <w:rsid w:val="00B95764"/>
    <w:pPr>
      <w:suppressAutoHyphens/>
      <w:spacing w:before="0" w:after="0" w:line="240" w:lineRule="auto"/>
      <w:jc w:val="both"/>
    </w:pPr>
    <w:rPr>
      <w:rFonts w:ascii="Arial" w:eastAsia="Times New Roman" w:hAnsi="Arial" w:cs="Times New Roman"/>
      <w:bCs/>
      <w:color w:val="000080"/>
      <w:kern w:val="0"/>
      <w:lang w:eastAsia="ar-SA"/>
    </w:rPr>
  </w:style>
  <w:style w:type="character" w:customStyle="1" w:styleId="pslongeditbox1">
    <w:name w:val="pslongeditbox1"/>
    <w:basedOn w:val="DefaultParagraphFont"/>
    <w:rsid w:val="005B20DA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puppal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62E826040C4DEF9E7CC2AA97B08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05985-5C3F-47E2-B7CA-4BC82F9E2D7E}"/>
      </w:docPartPr>
      <w:docPartBody>
        <w:p w:rsidR="00941AEC" w:rsidRDefault="009333B6">
          <w:pPr>
            <w:pStyle w:val="7062E826040C4DEF9E7CC2AA97B08568"/>
          </w:pPr>
          <w:r>
            <w:t>[Telephone]</w:t>
          </w:r>
        </w:p>
      </w:docPartBody>
    </w:docPart>
    <w:docPart>
      <w:docPartPr>
        <w:name w:val="C6FA9F3A3F014F0AAC05101F994C4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156D-310D-46BE-8FA7-96D5246A05C5}"/>
      </w:docPartPr>
      <w:docPartBody>
        <w:p w:rsidR="00941AEC" w:rsidRDefault="009333B6">
          <w:pPr>
            <w:pStyle w:val="C6FA9F3A3F014F0AAC05101F994C42A1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31851D594D6540C094F570584905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4D278-AFBC-45FE-AEAA-35F76A39280F}"/>
      </w:docPartPr>
      <w:docPartBody>
        <w:p w:rsidR="00941AEC" w:rsidRDefault="009333B6">
          <w:pPr>
            <w:pStyle w:val="31851D594D6540C094F570584905AAA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33B6"/>
    <w:rsid w:val="000451A6"/>
    <w:rsid w:val="00146629"/>
    <w:rsid w:val="001513AB"/>
    <w:rsid w:val="002E1244"/>
    <w:rsid w:val="002E14FA"/>
    <w:rsid w:val="00313236"/>
    <w:rsid w:val="003B2B0D"/>
    <w:rsid w:val="003D5E19"/>
    <w:rsid w:val="00451BBD"/>
    <w:rsid w:val="004646A3"/>
    <w:rsid w:val="004D5845"/>
    <w:rsid w:val="004F75EB"/>
    <w:rsid w:val="00632F0B"/>
    <w:rsid w:val="00740935"/>
    <w:rsid w:val="007F66E8"/>
    <w:rsid w:val="00832A82"/>
    <w:rsid w:val="00881454"/>
    <w:rsid w:val="00884011"/>
    <w:rsid w:val="008B286C"/>
    <w:rsid w:val="009333B6"/>
    <w:rsid w:val="00941AEC"/>
    <w:rsid w:val="00947752"/>
    <w:rsid w:val="009B0AAE"/>
    <w:rsid w:val="00A17291"/>
    <w:rsid w:val="00B64A37"/>
    <w:rsid w:val="00C02FB5"/>
    <w:rsid w:val="00CB2A5A"/>
    <w:rsid w:val="00D7777A"/>
    <w:rsid w:val="00D80983"/>
    <w:rsid w:val="00EC7273"/>
    <w:rsid w:val="00F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023288EFE543398458F09D3C277F01">
    <w:name w:val="3F023288EFE543398458F09D3C277F01"/>
    <w:rsid w:val="009B0AAE"/>
  </w:style>
  <w:style w:type="paragraph" w:customStyle="1" w:styleId="3BDA77A222374384AC8F1CF404FD3315">
    <w:name w:val="3BDA77A222374384AC8F1CF404FD3315"/>
    <w:rsid w:val="009B0AAE"/>
  </w:style>
  <w:style w:type="paragraph" w:customStyle="1" w:styleId="7062E826040C4DEF9E7CC2AA97B08568">
    <w:name w:val="7062E826040C4DEF9E7CC2AA97B08568"/>
    <w:rsid w:val="009B0AAE"/>
  </w:style>
  <w:style w:type="paragraph" w:customStyle="1" w:styleId="DBEA8479963F4263B9C257CB56919F25">
    <w:name w:val="DBEA8479963F4263B9C257CB56919F25"/>
    <w:rsid w:val="009B0AAE"/>
  </w:style>
  <w:style w:type="character" w:styleId="Emphasis">
    <w:name w:val="Emphasis"/>
    <w:basedOn w:val="DefaultParagraphFont"/>
    <w:uiPriority w:val="2"/>
    <w:unhideWhenUsed/>
    <w:qFormat/>
    <w:rsid w:val="009B0AAE"/>
    <w:rPr>
      <w:color w:val="4F81BD" w:themeColor="accent1"/>
    </w:rPr>
  </w:style>
  <w:style w:type="paragraph" w:customStyle="1" w:styleId="C6FA9F3A3F014F0AAC05101F994C42A1">
    <w:name w:val="C6FA9F3A3F014F0AAC05101F994C42A1"/>
    <w:rsid w:val="009B0AAE"/>
  </w:style>
  <w:style w:type="paragraph" w:customStyle="1" w:styleId="31851D594D6540C094F570584905AAAC">
    <w:name w:val="31851D594D6540C094F570584905AAAC"/>
    <w:rsid w:val="009B0AAE"/>
  </w:style>
  <w:style w:type="paragraph" w:customStyle="1" w:styleId="E98282B866F249E48DFE0BE3DF013808">
    <w:name w:val="E98282B866F249E48DFE0BE3DF013808"/>
    <w:rsid w:val="009B0AAE"/>
  </w:style>
  <w:style w:type="paragraph" w:customStyle="1" w:styleId="ResumeText">
    <w:name w:val="Resume Text"/>
    <w:basedOn w:val="Normal"/>
    <w:qFormat/>
    <w:rsid w:val="009B0AAE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B0D42F1CF3414379B463B88F774FEAA4">
    <w:name w:val="B0D42F1CF3414379B463B88F774FEAA4"/>
    <w:rsid w:val="009B0AAE"/>
  </w:style>
  <w:style w:type="character" w:styleId="PlaceholderText">
    <w:name w:val="Placeholder Text"/>
    <w:basedOn w:val="DefaultParagraphFont"/>
    <w:uiPriority w:val="99"/>
    <w:semiHidden/>
    <w:rsid w:val="008B286C"/>
    <w:rPr>
      <w:color w:val="808080"/>
    </w:rPr>
  </w:style>
  <w:style w:type="paragraph" w:customStyle="1" w:styleId="44DA5806FFA342F098BE96B874D8460E">
    <w:name w:val="44DA5806FFA342F098BE96B874D8460E"/>
    <w:rsid w:val="009B0AAE"/>
  </w:style>
  <w:style w:type="paragraph" w:customStyle="1" w:styleId="2281F5A732AE408EA9DD677E23B7C7D1">
    <w:name w:val="2281F5A732AE408EA9DD677E23B7C7D1"/>
    <w:rsid w:val="009B0AAE"/>
  </w:style>
  <w:style w:type="paragraph" w:customStyle="1" w:styleId="DB63D3E4E00F4A359BA7ED30AEFE4899">
    <w:name w:val="DB63D3E4E00F4A359BA7ED30AEFE4899"/>
    <w:rsid w:val="009B0AAE"/>
  </w:style>
  <w:style w:type="paragraph" w:customStyle="1" w:styleId="F9E45E3EA0724C05ACD50295E2A45650">
    <w:name w:val="F9E45E3EA0724C05ACD50295E2A45650"/>
    <w:rsid w:val="009B0AAE"/>
  </w:style>
  <w:style w:type="paragraph" w:customStyle="1" w:styleId="F44CE95C78754BE9AAB5D39980B12155">
    <w:name w:val="F44CE95C78754BE9AAB5D39980B12155"/>
    <w:rsid w:val="009B0AAE"/>
  </w:style>
  <w:style w:type="paragraph" w:customStyle="1" w:styleId="32EBB40FE4EE4D049F51F8068F31E3E0">
    <w:name w:val="32EBB40FE4EE4D049F51F8068F31E3E0"/>
    <w:rsid w:val="009B0AAE"/>
  </w:style>
  <w:style w:type="paragraph" w:customStyle="1" w:styleId="297BA16583164812AC5CC06040A6F307">
    <w:name w:val="297BA16583164812AC5CC06040A6F307"/>
    <w:rsid w:val="009B0AAE"/>
  </w:style>
  <w:style w:type="paragraph" w:customStyle="1" w:styleId="44FEC8DBA1344608A26CB1C224EB9C19">
    <w:name w:val="44FEC8DBA1344608A26CB1C224EB9C19"/>
    <w:rsid w:val="009B0AAE"/>
  </w:style>
  <w:style w:type="paragraph" w:customStyle="1" w:styleId="5A400FB4F32A4439A4B574CEDF8DF35D">
    <w:name w:val="5A400FB4F32A4439A4B574CEDF8DF35D"/>
    <w:rsid w:val="009B0AAE"/>
  </w:style>
  <w:style w:type="paragraph" w:customStyle="1" w:styleId="50A363E99CCA46D1A201FF3178B98D49">
    <w:name w:val="50A363E99CCA46D1A201FF3178B98D49"/>
    <w:rsid w:val="009B0AAE"/>
  </w:style>
  <w:style w:type="paragraph" w:customStyle="1" w:styleId="0F4F129F359940FAA4644F35A3BC3E0F">
    <w:name w:val="0F4F129F359940FAA4644F35A3BC3E0F"/>
    <w:rsid w:val="009B0AAE"/>
  </w:style>
  <w:style w:type="paragraph" w:customStyle="1" w:styleId="D372428CE27B4026819FA2FB57B20DA0">
    <w:name w:val="D372428CE27B4026819FA2FB57B20DA0"/>
    <w:rsid w:val="008B286C"/>
    <w:pPr>
      <w:spacing w:after="200" w:line="276" w:lineRule="auto"/>
    </w:pPr>
  </w:style>
  <w:style w:type="paragraph" w:customStyle="1" w:styleId="E1EC7AF2BBC7476092AB1F6E4BC6F3A3">
    <w:name w:val="E1EC7AF2BBC7476092AB1F6E4BC6F3A3"/>
    <w:rsid w:val="008B286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5D Movva Nest,Nizampet Road</CompanyAddress>
  <CompanyPhone>201-616-9654</CompanyPhone>
  <CompanyFax/>
  <CompanyEmail>priyadarshini.varasala@gmail.com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\Users\prpuppal\AppData\Roaming\Microsoft\Templates\Basic resume (Timeless design).dotx</Template>
  <TotalTime>144</TotalTime>
  <Pages>4</Pages>
  <Words>1014</Words>
  <Characters>5984</Characters>
  <Application>Microsoft Macintosh Word</Application>
  <DocSecurity>0</DocSecurity>
  <Lines>142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Darshini varasala</dc:creator>
  <cp:lastModifiedBy>Paramesh Ramatenki</cp:lastModifiedBy>
  <cp:revision>74</cp:revision>
  <cp:lastPrinted>2017-05-05T21:26:00Z</cp:lastPrinted>
  <dcterms:created xsi:type="dcterms:W3CDTF">2017-05-24T17:19:00Z</dcterms:created>
  <dcterms:modified xsi:type="dcterms:W3CDTF">2017-06-10T01:46:00Z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